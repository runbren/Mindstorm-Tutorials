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6A5" w:rsidRDefault="00AA1585" w:rsidP="00F355DE">
      <w:pPr>
        <w:pStyle w:val="Title"/>
      </w:pPr>
      <w:r>
        <w:t>Module 3</w:t>
      </w:r>
      <w:bookmarkStart w:id="0" w:name="_GoBack"/>
      <w:bookmarkEnd w:id="0"/>
    </w:p>
    <w:p w:rsidR="00F355DE" w:rsidRDefault="00F355DE" w:rsidP="00F355DE">
      <w:pPr>
        <w:pStyle w:val="Title"/>
      </w:pPr>
      <w:r>
        <w:t>Moving the Robot</w:t>
      </w:r>
    </w:p>
    <w:p w:rsidR="00F355DE" w:rsidRDefault="00F355DE" w:rsidP="00F355DE">
      <w:pPr>
        <w:pStyle w:val="Heading1"/>
      </w:pPr>
      <w:r>
        <w:t>Introduction to Motor Blocks</w:t>
      </w:r>
    </w:p>
    <w:p w:rsidR="00852D33" w:rsidRPr="00852D33" w:rsidRDefault="00852D33" w:rsidP="00852D33"/>
    <w:p w:rsidR="00F355DE" w:rsidRDefault="00F355DE" w:rsidP="00F355DE">
      <w:pPr>
        <w:pStyle w:val="Heading2"/>
      </w:pPr>
      <w:r>
        <w:t>Motors</w:t>
      </w:r>
    </w:p>
    <w:p w:rsidR="00852D33" w:rsidRPr="00852D33" w:rsidRDefault="001A4338" w:rsidP="00852D33">
      <w:r>
        <w:t>The motors are used to make your robot perform actions. There are 2 sizes of motors, the medium and the large.</w:t>
      </w:r>
    </w:p>
    <w:p w:rsidR="001A4338" w:rsidRDefault="001A4338" w:rsidP="00F355DE">
      <w:pPr>
        <w:pStyle w:val="Heading3"/>
        <w:sectPr w:rsidR="001A4338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355DE" w:rsidRDefault="00F355DE" w:rsidP="00F355DE">
      <w:pPr>
        <w:pStyle w:val="Heading3"/>
      </w:pPr>
      <w:r>
        <w:lastRenderedPageBreak/>
        <w:t>Medium</w:t>
      </w:r>
    </w:p>
    <w:p w:rsidR="00852D33" w:rsidRPr="00852D33" w:rsidRDefault="001A4338" w:rsidP="001A4338">
      <w:pPr>
        <w:ind w:left="0" w:firstLine="0"/>
        <w:jc w:val="center"/>
      </w:pPr>
      <w:r>
        <w:rPr>
          <w:noProof/>
        </w:rPr>
        <w:drawing>
          <wp:inline distT="0" distB="0" distL="0" distR="0" wp14:anchorId="32A244C2" wp14:editId="16349C0C">
            <wp:extent cx="1276350" cy="9571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50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722" cy="96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38" w:rsidRPr="001A4338" w:rsidRDefault="00F355DE" w:rsidP="001A4338">
      <w:pPr>
        <w:pStyle w:val="Heading3"/>
      </w:pPr>
      <w:r>
        <w:lastRenderedPageBreak/>
        <w:t>Large</w:t>
      </w:r>
    </w:p>
    <w:p w:rsidR="00852D33" w:rsidRPr="00852D33" w:rsidRDefault="001A4338" w:rsidP="001A4338">
      <w:pPr>
        <w:ind w:left="0" w:firstLine="0"/>
        <w:jc w:val="center"/>
      </w:pPr>
      <w:r>
        <w:rPr>
          <w:noProof/>
        </w:rPr>
        <w:drawing>
          <wp:inline distT="0" distB="0" distL="0" distR="0" wp14:anchorId="7B533C77" wp14:editId="4343A5B4">
            <wp:extent cx="2476682" cy="1857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5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753" cy="186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38" w:rsidRDefault="001A4338" w:rsidP="00073741">
      <w:pPr>
        <w:pStyle w:val="Heading2"/>
        <w:sectPr w:rsidR="001A4338" w:rsidSect="001A433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F355DE" w:rsidRDefault="00073741" w:rsidP="00073741">
      <w:pPr>
        <w:pStyle w:val="Heading2"/>
      </w:pPr>
      <w:r>
        <w:lastRenderedPageBreak/>
        <w:t>Single Motor Blocks</w:t>
      </w:r>
    </w:p>
    <w:p w:rsidR="00852D33" w:rsidRPr="00852D33" w:rsidRDefault="001A4338" w:rsidP="00852D33">
      <w:r>
        <w:t>The blocks used to control these motors are explained below.</w:t>
      </w:r>
    </w:p>
    <w:p w:rsidR="00073741" w:rsidRDefault="00073741" w:rsidP="00073741">
      <w:pPr>
        <w:pStyle w:val="Heading3"/>
      </w:pPr>
      <w:r>
        <w:t>Medium</w:t>
      </w:r>
    </w:p>
    <w:p w:rsidR="00852D33" w:rsidRPr="00852D33" w:rsidRDefault="00F320BA" w:rsidP="00F320BA">
      <w:pPr>
        <w:ind w:left="0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DDAFB91" wp14:editId="14F1BFC5">
                <wp:extent cx="3815715" cy="2381250"/>
                <wp:effectExtent l="0" t="0" r="13335" b="19050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5715" cy="2381250"/>
                          <a:chOff x="0" y="0"/>
                          <a:chExt cx="3815715" cy="238125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485775"/>
                            <a:ext cx="3552825" cy="1895475"/>
                            <a:chOff x="0" y="0"/>
                            <a:chExt cx="3552825" cy="1895475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790575" y="0"/>
                              <a:ext cx="2466975" cy="1400175"/>
                              <a:chOff x="0" y="0"/>
                              <a:chExt cx="2466975" cy="140017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66975" cy="1400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" name="Rectangle 4"/>
                            <wps:cNvSpPr/>
                            <wps:spPr>
                              <a:xfrm>
                                <a:off x="66675" y="904875"/>
                                <a:ext cx="704850" cy="44767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819150" y="295275"/>
                                <a:ext cx="438150" cy="9715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1304925" y="295275"/>
                                <a:ext cx="438150" cy="9715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1762125" y="295275"/>
                                <a:ext cx="438150" cy="9715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" name="Group 12"/>
                          <wpg:cNvGrpSpPr/>
                          <wpg:grpSpPr>
                            <a:xfrm>
                              <a:off x="0" y="971550"/>
                              <a:ext cx="809625" cy="295275"/>
                              <a:chOff x="-904875" y="-190500"/>
                              <a:chExt cx="809625" cy="295275"/>
                            </a:xfrm>
                          </wpg:grpSpPr>
                          <wps:wsp>
                            <wps:cNvPr id="9" name="Text Box 9"/>
                            <wps:cNvSpPr txBox="1"/>
                            <wps:spPr>
                              <a:xfrm>
                                <a:off x="-904875" y="-190500"/>
                                <a:ext cx="54483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000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5385" w:rsidRPr="001A4338" w:rsidRDefault="000F5385" w:rsidP="00F320BA">
                                  <w:pPr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Straight Arrow Connector 11"/>
                            <wps:cNvCnPr>
                              <a:stCxn id="9" idx="3"/>
                            </wps:cNvCnPr>
                            <wps:spPr>
                              <a:xfrm>
                                <a:off x="-360045" y="-42862"/>
                                <a:ext cx="2647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" name="Group 13"/>
                          <wpg:cNvGrpSpPr/>
                          <wpg:grpSpPr>
                            <a:xfrm>
                              <a:off x="1571625" y="1266825"/>
                              <a:ext cx="579120" cy="628650"/>
                              <a:chOff x="-904875" y="-523875"/>
                              <a:chExt cx="579120" cy="628650"/>
                            </a:xfrm>
                          </wpg:grpSpPr>
                          <wps:wsp>
                            <wps:cNvPr id="14" name="Text Box 14"/>
                            <wps:cNvSpPr txBox="1"/>
                            <wps:spPr>
                              <a:xfrm>
                                <a:off x="-904875" y="-190500"/>
                                <a:ext cx="57912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0B0F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5385" w:rsidRPr="001A4338" w:rsidRDefault="000F5385" w:rsidP="00F320BA">
                                  <w:pPr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Power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Straight Arrow Connector 15"/>
                            <wps:cNvCnPr>
                              <a:stCxn id="14" idx="0"/>
                            </wps:cNvCnPr>
                            <wps:spPr>
                              <a:xfrm flipV="1">
                                <a:off x="-632460" y="-523875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" name="Group 16"/>
                          <wpg:cNvGrpSpPr/>
                          <wpg:grpSpPr>
                            <a:xfrm>
                              <a:off x="2209800" y="1266825"/>
                              <a:ext cx="722630" cy="628650"/>
                              <a:chOff x="-904875" y="-523875"/>
                              <a:chExt cx="722630" cy="628650"/>
                            </a:xfrm>
                          </wpg:grpSpPr>
                          <wps:wsp>
                            <wps:cNvPr id="17" name="Text Box 17"/>
                            <wps:cNvSpPr txBox="1"/>
                            <wps:spPr>
                              <a:xfrm>
                                <a:off x="-904875" y="-190500"/>
                                <a:ext cx="72263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7030A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5385" w:rsidRPr="001A4338" w:rsidRDefault="000F5385" w:rsidP="00F320BA">
                                  <w:pPr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Distance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Straight Arrow Connector 18"/>
                            <wps:cNvCnPr>
                              <a:stCxn id="17" idx="0"/>
                            </wps:cNvCnPr>
                            <wps:spPr>
                              <a:xfrm flipH="1" flipV="1">
                                <a:off x="-771525" y="-523875"/>
                                <a:ext cx="147638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" name="Group 19"/>
                          <wpg:cNvGrpSpPr/>
                          <wpg:grpSpPr>
                            <a:xfrm>
                              <a:off x="2990850" y="1266825"/>
                              <a:ext cx="561975" cy="628650"/>
                              <a:chOff x="-904875" y="-523875"/>
                              <a:chExt cx="561975" cy="628650"/>
                            </a:xfrm>
                          </wpg:grpSpPr>
                          <wps:wsp>
                            <wps:cNvPr id="20" name="Text Box 20"/>
                            <wps:cNvSpPr txBox="1"/>
                            <wps:spPr>
                              <a:xfrm>
                                <a:off x="-904875" y="-190500"/>
                                <a:ext cx="5619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C00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5385" w:rsidRPr="001A4338" w:rsidRDefault="000F5385" w:rsidP="00F320BA">
                                  <w:pPr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Speed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Straight Arrow Connector 21"/>
                            <wps:cNvCnPr>
                              <a:stCxn id="20" idx="0"/>
                            </wps:cNvCnPr>
                            <wps:spPr>
                              <a:xfrm flipH="1" flipV="1">
                                <a:off x="-904875" y="-523875"/>
                                <a:ext cx="280988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C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2952750" y="0"/>
                            <a:ext cx="862965" cy="552450"/>
                            <a:chOff x="-904875" y="-200025"/>
                            <a:chExt cx="862965" cy="552451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-904875" y="-200025"/>
                              <a:ext cx="862965" cy="29527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00206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5385" w:rsidRPr="001A4338" w:rsidRDefault="000F5385" w:rsidP="00F320BA">
                                <w:pPr>
                                  <w:ind w:left="0"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Motor 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Arrow Connector 25"/>
                          <wps:cNvCnPr>
                            <a:stCxn id="24" idx="2"/>
                          </wps:cNvCnPr>
                          <wps:spPr>
                            <a:xfrm flipH="1">
                              <a:off x="-857249" y="95251"/>
                              <a:ext cx="383857" cy="2571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206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Rectangle 26"/>
                        <wps:cNvSpPr/>
                        <wps:spPr>
                          <a:xfrm>
                            <a:off x="2771775" y="552450"/>
                            <a:ext cx="2381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" o:spid="_x0000_s1026" style="width:300.45pt;height:187.5pt;mso-position-horizontal-relative:char;mso-position-vertical-relative:line" coordsize="38157,23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">
                <v:group id="Group 22" o:spid="_x0000_s1027" style="position:absolute;top:4857;width:35528;height:18955" coordsize="35528,18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Group 8" o:spid="_x0000_s1028" style="position:absolute;left:7905;width:24670;height:14001" coordsize="24669,14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9" type="#_x0000_t75" style="position:absolute;width:24669;height:14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1LeDBAAAA2gAAAA8AAABkcnMvZG93bnJldi54bWxEj0GLwjAUhO/C/ofwhL1pqofVrUaRBdEV&#10;Pej24u3RPJti81KarK3/3giCx2Hmm2Hmy85W4kaNLx0rGA0TEMS50yUXCrK/9WAKwgdkjZVjUnAn&#10;D8vFR2+OqXYtH+l2CoWIJexTVGBCqFMpfW7Ioh+6mjh6F9dYDFE2hdQNtrHcVnKcJF/SYslxwWBN&#10;P4by6+nfKhgfst9tNjG71RnX6PebYvNdtkp99rvVDESgLrzDL3qrIwfPK/EGyM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u1LeDBAAAA2gAAAA8AAAAAAAAAAAAAAAAAnwIA&#10;AGRycy9kb3ducmV2LnhtbFBLBQYAAAAABAAEAPcAAACNAwAAAAA=&#10;">
                      <v:imagedata r:id="rId13" o:title=""/>
                      <v:path arrowok="t"/>
                    </v:shape>
                    <v:rect id="Rectangle 4" o:spid="_x0000_s1030" style="position:absolute;left:666;top:9048;width:7049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8LIsIA&#10;AADaAAAADwAAAGRycy9kb3ducmV2LnhtbESPT4vCMBTE7wt+h/AEb2uqiKvVKLKw/tmbVfH6aJ5t&#10;afNSmmjrtzfCwh6HmfkNs1x3phIPalxhWcFoGIEgTq0uOFNwPv18zkA4j6yxskwKnuRgvep9LDHW&#10;tuUjPRKfiQBhF6OC3Ps6ltKlORl0Q1sTB+9mG4M+yCaTusE2wE0lx1E0lQYLDgs51vSdU1omd6Pg&#10;0I6r4prh7y4pk0tpJ9vR19woNeh3mwUIT53/D/+191rBBN5Xwg2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HwsiwgAAANoAAAAPAAAAAAAAAAAAAAAAAJgCAABkcnMvZG93&#10;bnJldi54bWxQSwUGAAAAAAQABAD1AAAAhwMAAAAA&#10;" filled="f" strokecolor="red" strokeweight="3pt"/>
                    <v:rect id="Rectangle 5" o:spid="_x0000_s1031" style="position:absolute;left:8191;top:2952;width:4382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143cQA&#10;AADaAAAADwAAAGRycy9kb3ducmV2LnhtbESPQWvCQBSE74L/YXlCb7qxodJGV5FCq4VCqS2it0f2&#10;mSxm34bs1kR/fVcQPA4z8w0zW3S2EidqvHGsYDxKQBDnThsuFPz+vA2fQfiArLFyTArO5GEx7/dm&#10;mGnX8jedNqEQEcI+QwVlCHUmpc9LsuhHriaO3sE1FkOUTSF1g22E20o+JslEWjQcF0qs6bWk/Lj5&#10;swpe3nfuY/v1SWfTXi5VyqlJ9yulHgbdcgoiUBfu4Vt7rRU8wfVKvAF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9eN3EAAAA2gAAAA8AAAAAAAAAAAAAAAAAmAIAAGRycy9k&#10;b3ducmV2LnhtbFBLBQYAAAAABAAEAPUAAACJAwAAAAA=&#10;" filled="f" strokecolor="#00b0f0" strokeweight="3pt"/>
                    <v:rect id="Rectangle 6" o:spid="_x0000_s1032" style="position:absolute;left:13049;top:2952;width:4381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nTMMMA&#10;AADaAAAADwAAAGRycy9kb3ducmV2LnhtbESPQWvCQBSE7wX/w/IK3uqmClJSN0EEUenJaKHHR/a5&#10;Sc2+jdlVk/76bkHocZiZb5hF3ttG3KjztWMFr5MEBHHpdM1GwfGwfnkD4QOyxsYxKRjIQ56NnhaY&#10;anfnPd2KYESEsE9RQRVCm0rpy4os+olriaN3cp3FEGVnpO7wHuG2kdMkmUuLNceFCltaVVSei6tV&#10;8FOYxMz2w+r70582H7swfPWXQqnxc798BxGoD//hR3urFczh70q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nTMMMAAADaAAAADwAAAAAAAAAAAAAAAACYAgAAZHJzL2Rv&#10;d25yZXYueG1sUEsFBgAAAAAEAAQA9QAAAIgDAAAAAA==&#10;" filled="f" strokecolor="#7030a0" strokeweight="3pt"/>
                    <v:rect id="Rectangle 7" o:spid="_x0000_s1033" style="position:absolute;left:17621;top:2952;width:4381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6F8cYA&#10;AADaAAAADwAAAGRycy9kb3ducmV2LnhtbESPW2sCMRSE3wv+h3AKfatZBS9sjVKEUi9PaqHt23Fz&#10;3F3dnGyTqKu/3ghCH4eZ+YYZTRpTiRM5X1pW0GknIIgzq0vOFXxtPl6HIHxA1lhZJgUX8jAZt55G&#10;mGp75hWd1iEXEcI+RQVFCHUqpc8KMujbtiaO3s46gyFKl0vt8BzhppLdJOlLgyXHhQJrmhaUHdZH&#10;o6D3nXe3v/vFvLf7mS47s7Lvrp9/Sr08N+9vIAI14T/8aM+0ggHcr8QbIM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6F8cYAAADaAAAADwAAAAAAAAAAAAAAAACYAgAAZHJz&#10;L2Rvd25yZXYueG1sUEsFBgAAAAAEAAQA9QAAAIsDAAAAAA==&#10;" filled="f" strokecolor="#ffc000" strokeweight="3pt"/>
                  </v:group>
                  <v:group id="Group 12" o:spid="_x0000_s1034" style="position:absolute;top:9715;width:8096;height:2953" coordorigin="-9048,-1905" coordsize="8096,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5" type="#_x0000_t202" style="position:absolute;left:-9048;top:-1905;width:5448;height:2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OgKMEA&#10;AADaAAAADwAAAGRycy9kb3ducmV2LnhtbESPQYvCMBSE78L+h/AWvGmqgmg1irsgiCBoFfH4bJ5t&#10;sXkpTdT6740geBxm5htmOm9MKe5Uu8Kygl43AkGcWl1wpuCwX3ZGIJxH1lhaJgVPcjCf/bSmGGv7&#10;4B3dE5+JAGEXo4Lc+yqW0qU5GXRdWxEH72Jrgz7IOpO6xkeAm1L2o2goDRYcFnKs6D+n9JrcjIJr&#10;ZY9yeP5LBqvnXsvt2q03p1Sp9m+zmIDw1Phv+NNeaQVjeF8JN0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joCjBAAAA2gAAAA8AAAAAAAAAAAAAAAAAmAIAAGRycy9kb3du&#10;cmV2LnhtbFBLBQYAAAAABAAEAPUAAACGAwAAAAA=&#10;" fillcolor="white [3201]" strokecolor="red" strokeweight=".5pt">
                      <v:textbox>
                        <w:txbxContent>
                          <w:p w:rsidR="000F5385" w:rsidRPr="001A4338" w:rsidRDefault="000F5385" w:rsidP="00F320BA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36" type="#_x0000_t32" style="position:absolute;left:-3600;top:-428;width:26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r+qMMAAADbAAAADwAAAGRycy9kb3ducmV2LnhtbERPS2vCQBC+F/wPywje6kYPqaSuIoKl&#10;UijGB/U4ZMdN2uxsyK6a/ntXELzNx/ec6byztbhQ6yvHCkbDBARx4XTFRsF+t3qdgPABWWPtmBT8&#10;k4f5rPcyxUy7K+d02QYjYgj7DBWUITSZlL4oyaIfuoY4cifXWgwRtkbqFq8x3NZynCSptFhxbCix&#10;oWVJxd/2bBV0+To/f48/0p+9OXy9/aab42ZhlBr0u8U7iEBdeIof7k8d54/g/ks8QM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6/qjDAAAA2wAAAA8AAAAAAAAAAAAA&#10;AAAAoQIAAGRycy9kb3ducmV2LnhtbFBLBQYAAAAABAAEAPkAAACRAwAAAAA=&#10;" strokecolor="red" strokeweight=".5pt">
                      <v:stroke endarrow="open" joinstyle="miter"/>
                    </v:shape>
                  </v:group>
                  <v:group id="Group 13" o:spid="_x0000_s1037" style="position:absolute;left:15716;top:12668;width:5791;height:6286" coordorigin="-9048,-5238" coordsize="5791,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Text Box 14" o:spid="_x0000_s1038" type="#_x0000_t202" style="position:absolute;left:-9048;top:-1905;width:5791;height:2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PhosIA&#10;AADbAAAADwAAAGRycy9kb3ducmV2LnhtbERPS2vCQBC+C/6HZYTedGNJJaRuJAQLXlqoingcspNH&#10;zc6G7Nak/75bKHibj+85291kOnGnwbWWFaxXEQji0uqWawXn09syAeE8ssbOMin4IQe7bD7bYqrt&#10;yJ90P/pahBB2KSpovO9TKV3ZkEG3sj1x4Co7GPQBDrXUA44h3HTyOYo20mDLoaHBnoqGytvx2yjo&#10;PvLoULxwdU0u6/fk/GUo3hulnhZT/grC0+Qf4n/3QYf5Mfz9Eg6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+GiwgAAANsAAAAPAAAAAAAAAAAAAAAAAJgCAABkcnMvZG93&#10;bnJldi54bWxQSwUGAAAAAAQABAD1AAAAhwMAAAAA&#10;" fillcolor="white [3201]" strokecolor="#00b0f0" strokeweight=".5pt">
                      <v:textbox>
                        <w:txbxContent>
                          <w:p w:rsidR="000F5385" w:rsidRPr="001A4338" w:rsidRDefault="000F5385" w:rsidP="00F320BA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Power</w:t>
                            </w:r>
                          </w:p>
                        </w:txbxContent>
                      </v:textbox>
                    </v:shape>
                    <v:shape id="Straight Arrow Connector 15" o:spid="_x0000_s1039" type="#_x0000_t32" style="position:absolute;left:-6324;top:-5238;width:0;height:33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ng5r8AAADbAAAADwAAAGRycy9kb3ducmV2LnhtbERPzYrCMBC+C75DGMGbpiqK2zWKCMU9&#10;KVYfYGxm27DNpDTR1rffLCx4m4/vdza73tbiSa03jhXMpgkI4sJpw6WC2zWbrEH4gKyxdkwKXuRh&#10;tx0ONphq1/GFnnkoRQxhn6KCKoQmldIXFVn0U9cQR+7btRZDhG0pdYtdDLe1nCfJSlo0HBsqbOhQ&#10;UfGTP6yCrDeZud+TRXY+vrj7mBO7/Ump8ajff4II1Ie3+N/9peP8Jfz9Eg+Q2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rng5r8AAADbAAAADwAAAAAAAAAAAAAAAACh&#10;AgAAZHJzL2Rvd25yZXYueG1sUEsFBgAAAAAEAAQA+QAAAI0DAAAAAA==&#10;" strokecolor="#00b0f0" strokeweight=".5pt">
                      <v:stroke endarrow="open" joinstyle="miter"/>
                    </v:shape>
                  </v:group>
                  <v:group id="Group 16" o:spid="_x0000_s1040" style="position:absolute;left:22098;top:12668;width:7226;height:6286" coordorigin="-9048,-5238" coordsize="7226,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Text Box 17" o:spid="_x0000_s1041" type="#_x0000_t202" style="position:absolute;left:-9048;top:-1905;width:7226;height:2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LudMAA&#10;AADbAAAADwAAAGRycy9kb3ducmV2LnhtbERPS2sCMRC+F/ofwhR6q1mt1LIapRSWFT35gHocNuNm&#10;cTNZkqjrvzeC0Nt8fM+ZLXrbigv50DhWMBxkIIgrpxuuFex3xcc3iBCRNbaOScGNAizmry8zzLW7&#10;8oYu21iLFMIhRwUmxi6XMlSGLIaB64gTd3TeYkzQ11J7vKZw28pRln1Jiw2nBoMd/RqqTtuzVeBX&#10;Bx2o+NyXJXa9+VsX43IzVOr9rf+ZgojUx3/x073Uaf4EHr+kA+T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LudMAAAADbAAAADwAAAAAAAAAAAAAAAACYAgAAZHJzL2Rvd25y&#10;ZXYueG1sUEsFBgAAAAAEAAQA9QAAAIUDAAAAAA==&#10;" fillcolor="white [3201]" strokecolor="#7030a0" strokeweight=".5pt">
                      <v:textbox>
                        <w:txbxContent>
                          <w:p w:rsidR="000F5385" w:rsidRPr="001A4338" w:rsidRDefault="000F5385" w:rsidP="00F320BA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Distance</w:t>
                            </w:r>
                          </w:p>
                        </w:txbxContent>
                      </v:textbox>
                    </v:shape>
                    <v:shape id="Straight Arrow Connector 18" o:spid="_x0000_s1042" type="#_x0000_t32" style="position:absolute;left:-7715;top:-5238;width:1477;height:333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8TiMUAAADbAAAADwAAAGRycy9kb3ducmV2LnhtbESPT2sCQQzF7wW/wxChl6KzrSJ26yhS&#10;EBSE4h88h510Z+tOZrsz1W0/vTkUvCW8l/d+mS06X6sLtbEKbOB5mIEiLoKtuDRwPKwGU1AxIVus&#10;A5OBX4qwmPceZpjbcOUdXfapVBLCMUcDLqUm1zoWjjzGYWiIRfsMrccka1tq2+JVwn2tX7Jsoj1W&#10;LA0OG3p3VJz3P97AZvykv8KfXm1e69H4G0/d1n3sjHnsd8s3UIm6dDf/X6+t4Aus/CID6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8TiMUAAADbAAAADwAAAAAAAAAA&#10;AAAAAAChAgAAZHJzL2Rvd25yZXYueG1sUEsFBgAAAAAEAAQA+QAAAJMDAAAAAA==&#10;" strokecolor="#7030a0" strokeweight=".5pt">
                      <v:stroke endarrow="open" joinstyle="miter"/>
                    </v:shape>
                  </v:group>
                  <v:group id="Group 19" o:spid="_x0000_s1043" style="position:absolute;left:29908;top:12668;width:5620;height:6286" coordorigin="-9048,-5238" coordsize="5619,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 id="Text Box 20" o:spid="_x0000_s1044" type="#_x0000_t202" style="position:absolute;left:-9048;top:-1905;width:5619;height:2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kj4cIA&#10;AADbAAAADwAAAGRycy9kb3ducmV2LnhtbERPz2vCMBS+D/wfwhN2GZpMS5HOKCIMtoOD1c3zo3lr&#10;q81LTTKt//1yGHj8+H4v14PtxIV8aB1reJ4qEMSVMy3XGr72r5MFiBCRDXaOScONAqxXo4clFsZd&#10;+ZMuZaxFCuFQoIYmxr6QMlQNWQxT1xMn7sd5izFBX0vj8ZrCbSdnSuXSYsupocGetg1Vp/LXapjH&#10;Xf70cTi+bzNSh9t3fz767Kz143jYvICINMS7+N/9ZjTM0vr0Jf0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KSPhwgAAANsAAAAPAAAAAAAAAAAAAAAAAJgCAABkcnMvZG93&#10;bnJldi54bWxQSwUGAAAAAAQABAD1AAAAhwMAAAAA&#10;" fillcolor="white [3201]" strokecolor="#ffc000" strokeweight=".5pt">
                      <v:textbox>
                        <w:txbxContent>
                          <w:p w:rsidR="000F5385" w:rsidRPr="001A4338" w:rsidRDefault="000F5385" w:rsidP="00F320BA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Speed</w:t>
                            </w:r>
                          </w:p>
                        </w:txbxContent>
                      </v:textbox>
                    </v:shape>
                    <v:shape id="Straight Arrow Connector 21" o:spid="_x0000_s1045" type="#_x0000_t32" style="position:absolute;left:-9048;top:-5238;width:2810;height:333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dd28MAAADbAAAADwAAAGRycy9kb3ducmV2LnhtbESPT2sCMRTE7wW/Q3iCt5pVUMrWKFUU&#10;VqQH/xw8Pjavm9TNy7KJun57IxR6HGbmN8xs0bla3KgN1rOC0TADQVx6bblScDpu3j9AhIissfZM&#10;Ch4UYDHvvc0w1/7Oe7odYiUShEOOCkyMTS5lKA05DEPfECfvx7cOY5JtJXWL9wR3tRxn2VQ6tJwW&#10;DDa0MlReDlen4KLP6+Z3t/yeTHlvTWkLzraFUoN+9/UJIlIX/8N/7UIrGI/g9SX9ADl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3XdvDAAAA2wAAAA8AAAAAAAAAAAAA&#10;AAAAoQIAAGRycy9kb3ducmV2LnhtbFBLBQYAAAAABAAEAPkAAACRAwAAAAA=&#10;" strokecolor="#ffc000" strokeweight=".5pt">
                      <v:stroke endarrow="open" joinstyle="miter"/>
                    </v:shape>
                  </v:group>
                </v:group>
                <v:group id="Group 23" o:spid="_x0000_s1046" style="position:absolute;left:29527;width:8630;height:5524" coordorigin="-9048,-2000" coordsize="8629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Text Box 24" o:spid="_x0000_s1047" type="#_x0000_t202" style="position:absolute;left:-9048;top:-2000;width:8629;height:2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u7PMQA&#10;AADbAAAADwAAAGRycy9kb3ducmV2LnhtbESPQWvCQBSE7wX/w/KE3upGCSLRVUQpVFosjR48PrLP&#10;bDT7NmRXTf31bkHocZiZb5jZorO1uFLrK8cKhoMEBHHhdMWlgv3u/W0CwgdkjbVjUvBLHhbz3ssM&#10;M+1u/EPXPJQiQthnqMCE0GRS+sKQRT9wDXH0jq61GKJsS6lbvEW4reUoScbSYsVxwWBDK0PFOb/Y&#10;SDEHTL/CerjJt/Xy8/twqtL0rtRrv1tOQQTqwn/42f7QCkYp/H2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7uzzEAAAA2wAAAA8AAAAAAAAAAAAAAAAAmAIAAGRycy9k&#10;b3ducmV2LnhtbFBLBQYAAAAABAAEAPUAAACJAwAAAAA=&#10;" fillcolor="white [3201]" strokecolor="#002060" strokeweight=".5pt">
                    <v:textbox>
                      <w:txbxContent>
                        <w:p w:rsidR="000F5385" w:rsidRPr="001A4338" w:rsidRDefault="000F5385" w:rsidP="00F320BA">
                          <w:pPr>
                            <w:ind w:left="0"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Motor Port</w:t>
                          </w:r>
                        </w:p>
                      </w:txbxContent>
                    </v:textbox>
                  </v:shape>
                  <v:shape id="Straight Arrow Connector 25" o:spid="_x0000_s1048" type="#_x0000_t32" style="position:absolute;left:-8572;top:952;width:3839;height:2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aT9sYAAADbAAAADwAAAGRycy9kb3ducmV2LnhtbESPT2vCQBTE7wW/w/IKvZS6MVQpqauI&#10;NCJexFSKx0f2NQnNvk2z2/z59l1B8DjMzG+Y5XowteiodZVlBbNpBII4t7riQsH5M315A+E8ssba&#10;MikYycF6NXlYYqJtzyfqMl+IAGGXoILS+yaR0uUlGXRT2xAH79u2Bn2QbSF1i32Am1rGUbSQBisO&#10;CyU2tC0p/8n+jIJDhL+puZxPl93H8/GYvY5Z/jUq9fQ4bN5BeBr8PXxr77WCeA7XL+EHyN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mk/bGAAAA2wAAAA8AAAAAAAAA&#10;AAAAAAAAoQIAAGRycy9kb3ducmV2LnhtbFBLBQYAAAAABAAEAPkAAACUAwAAAAA=&#10;" strokecolor="#002060" strokeweight=".5pt">
                    <v:stroke endarrow="open" joinstyle="miter"/>
                  </v:shape>
                </v:group>
                <v:rect id="Rectangle 26" o:spid="_x0000_s1049" style="position:absolute;left:27717;top:5524;width:2382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bZwsMA&#10;AADbAAAADwAAAGRycy9kb3ducmV2LnhtbESPwWrDMBBE74H+g9hCbolUB5LajRzaQEKvSXvocbG2&#10;ll1rZSwldv4+KhR6HGbmDbPdTa4TVxpC41nD01KBIK68abjW8PlxWDyDCBHZYOeZNNwowK58mG2x&#10;MH7kE13PsRYJwqFADTbGvpAyVJYchqXviZP37QeHMcmhlmbAMcFdJzOl1tJhw2nBYk97S9XP+eI0&#10;vI3Vl8q6Y563cWw3zco6tTlpPX+cXl9ARJrif/iv/W40ZGv4/ZJ+gC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3bZwsMAAADbAAAADwAAAAAAAAAAAAAAAACYAgAAZHJzL2Rv&#10;d25yZXYueG1sUEsFBgAAAAAEAAQA9QAAAIgDAAAAAA==&#10;" filled="f" strokecolor="#002060" strokeweight="1pt"/>
                <w10:anchorlock/>
              </v:group>
            </w:pict>
          </mc:Fallback>
        </mc:AlternateContent>
      </w:r>
    </w:p>
    <w:p w:rsidR="00F320BA" w:rsidRDefault="00073741" w:rsidP="00073741">
      <w:pPr>
        <w:pStyle w:val="Heading3"/>
      </w:pPr>
      <w:r>
        <w:t>Large</w:t>
      </w:r>
    </w:p>
    <w:p w:rsidR="00852D33" w:rsidRDefault="00346736" w:rsidP="00346736">
      <w:r>
        <w:t>This block is exactly the same except for the image of a large motor on it.</w:t>
      </w:r>
    </w:p>
    <w:p w:rsidR="00346736" w:rsidRPr="00346736" w:rsidRDefault="00346736" w:rsidP="00346736"/>
    <w:p w:rsidR="00073741" w:rsidRDefault="00073741" w:rsidP="00073741">
      <w:pPr>
        <w:pStyle w:val="Heading2"/>
      </w:pPr>
      <w:r>
        <w:lastRenderedPageBreak/>
        <w:t>Double Motor Blocks</w:t>
      </w:r>
    </w:p>
    <w:p w:rsidR="00852D33" w:rsidRPr="00852D33" w:rsidRDefault="00852D33" w:rsidP="00852D33"/>
    <w:p w:rsidR="00073741" w:rsidRDefault="00073741" w:rsidP="00073741">
      <w:pPr>
        <w:pStyle w:val="Heading3"/>
      </w:pPr>
      <w:r>
        <w:t>Move Steering</w:t>
      </w:r>
    </w:p>
    <w:p w:rsidR="00852D33" w:rsidRPr="00852D33" w:rsidRDefault="00F00EF7" w:rsidP="00F00EF7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18CAB8B5" wp14:editId="341CB353">
                <wp:extent cx="6020435" cy="3165502"/>
                <wp:effectExtent l="0" t="0" r="18415" b="15875"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0435" cy="3165502"/>
                          <a:chOff x="0" y="0"/>
                          <a:chExt cx="6020435" cy="3165502"/>
                        </a:xfrm>
                      </wpg:grpSpPr>
                      <pic:pic xmlns:pic="http://schemas.openxmlformats.org/drawingml/2006/picture">
                        <pic:nvPicPr>
                          <pic:cNvPr id="101" name="Picture 10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9" t="42463" r="7743"/>
                          <a:stretch/>
                        </pic:blipFill>
                        <pic:spPr bwMode="auto">
                          <a:xfrm>
                            <a:off x="1381125" y="514350"/>
                            <a:ext cx="3429000" cy="1895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78" name="Group 78"/>
                        <wpg:cNvGrpSpPr/>
                        <wpg:grpSpPr>
                          <a:xfrm>
                            <a:off x="2952750" y="0"/>
                            <a:ext cx="3054985" cy="847725"/>
                            <a:chOff x="0" y="0"/>
                            <a:chExt cx="3054985" cy="847725"/>
                          </a:xfrm>
                        </wpg:grpSpPr>
                        <wps:wsp>
                          <wps:cNvPr id="79" name="Rectangle 79"/>
                          <wps:cNvSpPr/>
                          <wps:spPr>
                            <a:xfrm>
                              <a:off x="1162050" y="647700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  <a:ln w="38100"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Straight Arrow Connector 80"/>
                          <wps:cNvCnPr/>
                          <wps:spPr>
                            <a:xfrm>
                              <a:off x="895350" y="257175"/>
                              <a:ext cx="260985" cy="3714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Text Box 81"/>
                          <wps:cNvSpPr txBox="1"/>
                          <wps:spPr>
                            <a:xfrm>
                              <a:off x="0" y="9525"/>
                              <a:ext cx="1195070" cy="2501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5385" w:rsidRDefault="000F5385" w:rsidP="00F00EF7">
                                <w:pPr>
                                  <w:ind w:left="0" w:firstLine="0"/>
                                </w:pPr>
                                <w:r>
                                  <w:t>Left Motor 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ectangle 82"/>
                          <wps:cNvSpPr/>
                          <wps:spPr>
                            <a:xfrm>
                              <a:off x="1514475" y="657225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Straight Arrow Connector 83"/>
                          <wps:cNvCnPr/>
                          <wps:spPr>
                            <a:xfrm flipH="1">
                              <a:off x="1704975" y="276225"/>
                              <a:ext cx="220980" cy="35115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Text Box 84"/>
                          <wps:cNvSpPr txBox="1"/>
                          <wps:spPr>
                            <a:xfrm>
                              <a:off x="1809750" y="0"/>
                              <a:ext cx="1245235" cy="2711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5385" w:rsidRDefault="000F5385" w:rsidP="00F00EF7">
                                <w:pPr>
                                  <w:ind w:left="0" w:firstLine="0"/>
                                </w:pPr>
                                <w:r>
                                  <w:t>Right Motor 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5" name="Group 85"/>
                        <wpg:cNvGrpSpPr/>
                        <wpg:grpSpPr>
                          <a:xfrm>
                            <a:off x="1638300" y="1638300"/>
                            <a:ext cx="1156887" cy="1527202"/>
                            <a:chOff x="-228600" y="0"/>
                            <a:chExt cx="1156887" cy="1527202"/>
                          </a:xfrm>
                        </wpg:grpSpPr>
                        <wps:wsp>
                          <wps:cNvPr id="86" name="Rounded Rectangle 86"/>
                          <wps:cNvSpPr/>
                          <wps:spPr>
                            <a:xfrm>
                              <a:off x="546652" y="0"/>
                              <a:ext cx="381635" cy="331470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Straight Arrow Connector 87"/>
                          <wps:cNvCnPr>
                            <a:stCxn id="88" idx="0"/>
                            <a:endCxn id="86" idx="2"/>
                          </wps:cNvCnPr>
                          <wps:spPr>
                            <a:xfrm flipV="1">
                              <a:off x="196616" y="331470"/>
                              <a:ext cx="540854" cy="55311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Text Box 88"/>
                          <wps:cNvSpPr txBox="1"/>
                          <wps:spPr>
                            <a:xfrm>
                              <a:off x="-228600" y="884582"/>
                              <a:ext cx="850431" cy="6426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FF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5385" w:rsidRDefault="000F5385" w:rsidP="00F00EF7">
                                <w:pPr>
                                  <w:ind w:left="0" w:firstLine="0"/>
                                </w:pPr>
                                <w:r>
                                  <w:t>Direction of Movement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9" name="Group 89"/>
                        <wpg:cNvGrpSpPr/>
                        <wpg:grpSpPr>
                          <a:xfrm>
                            <a:off x="2787116" y="1657350"/>
                            <a:ext cx="609600" cy="1171575"/>
                            <a:chOff x="215366" y="0"/>
                            <a:chExt cx="609600" cy="1171575"/>
                          </a:xfrm>
                        </wpg:grpSpPr>
                        <wps:wsp>
                          <wps:cNvPr id="90" name="Rounded Rectangle 90"/>
                          <wps:cNvSpPr/>
                          <wps:spPr>
                            <a:xfrm>
                              <a:off x="390525" y="0"/>
                              <a:ext cx="381635" cy="331470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Straight Arrow Connector 91"/>
                          <wps:cNvCnPr/>
                          <wps:spPr>
                            <a:xfrm flipV="1">
                              <a:off x="609600" y="352425"/>
                              <a:ext cx="0" cy="50228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92D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Text Box 92"/>
                          <wps:cNvSpPr txBox="1"/>
                          <wps:spPr>
                            <a:xfrm>
                              <a:off x="215366" y="847725"/>
                              <a:ext cx="60960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92D05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5385" w:rsidRPr="00F00EF7" w:rsidRDefault="000F5385" w:rsidP="00F00EF7">
                                <w:pPr>
                                  <w:ind w:left="0"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Power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3" name="Group 93"/>
                        <wpg:cNvGrpSpPr/>
                        <wpg:grpSpPr>
                          <a:xfrm>
                            <a:off x="4067175" y="1552575"/>
                            <a:ext cx="1953260" cy="454660"/>
                            <a:chOff x="0" y="0"/>
                            <a:chExt cx="1953260" cy="454660"/>
                          </a:xfrm>
                        </wpg:grpSpPr>
                        <wps:wsp>
                          <wps:cNvPr id="94" name="Rounded Rectangle 94"/>
                          <wps:cNvSpPr/>
                          <wps:spPr>
                            <a:xfrm>
                              <a:off x="0" y="123825"/>
                              <a:ext cx="381000" cy="330835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Straight Arrow Connector 95"/>
                          <wps:cNvCnPr/>
                          <wps:spPr>
                            <a:xfrm flipH="1">
                              <a:off x="381000" y="276225"/>
                              <a:ext cx="61341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7030A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Text Box 96"/>
                          <wps:cNvSpPr txBox="1"/>
                          <wps:spPr>
                            <a:xfrm>
                              <a:off x="1019175" y="0"/>
                              <a:ext cx="934085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7030A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5385" w:rsidRDefault="000F5385" w:rsidP="00F00EF7">
                                <w:pPr>
                                  <w:ind w:left="0" w:firstLine="0"/>
                                </w:pPr>
                                <w:r>
                                  <w:t>Brake when finished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7" name="Group 97"/>
                        <wpg:cNvGrpSpPr/>
                        <wpg:grpSpPr>
                          <a:xfrm>
                            <a:off x="3533775" y="1657350"/>
                            <a:ext cx="895350" cy="1333479"/>
                            <a:chOff x="0" y="0"/>
                            <a:chExt cx="895350" cy="1333479"/>
                          </a:xfrm>
                        </wpg:grpSpPr>
                        <wps:wsp>
                          <wps:cNvPr id="98" name="Rounded Rectangle 98"/>
                          <wps:cNvSpPr/>
                          <wps:spPr>
                            <a:xfrm>
                              <a:off x="0" y="0"/>
                              <a:ext cx="381635" cy="331470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Straight Arrow Connector 99"/>
                          <wps:cNvCnPr/>
                          <wps:spPr>
                            <a:xfrm flipV="1">
                              <a:off x="219075" y="352425"/>
                              <a:ext cx="0" cy="50228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Text Box 100"/>
                          <wps:cNvSpPr txBox="1"/>
                          <wps:spPr>
                            <a:xfrm>
                              <a:off x="38100" y="847578"/>
                              <a:ext cx="857250" cy="4859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C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5385" w:rsidRPr="00F00EF7" w:rsidRDefault="000F5385" w:rsidP="000E5732">
                                <w:pPr>
                                  <w:ind w:left="0"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Number of Rotations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2" name="Group 102"/>
                        <wpg:cNvGrpSpPr/>
                        <wpg:grpSpPr>
                          <a:xfrm>
                            <a:off x="0" y="1609725"/>
                            <a:ext cx="2305877" cy="536713"/>
                            <a:chOff x="-914399" y="-1"/>
                            <a:chExt cx="2305877" cy="536713"/>
                          </a:xfrm>
                        </wpg:grpSpPr>
                        <wps:wsp>
                          <wps:cNvPr id="103" name="Rounded Rectangle 103"/>
                          <wps:cNvSpPr/>
                          <wps:spPr>
                            <a:xfrm>
                              <a:off x="546282" y="-1"/>
                              <a:ext cx="845196" cy="536713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Straight Arrow Connector 104"/>
                          <wps:cNvCnPr>
                            <a:stCxn id="105" idx="3"/>
                            <a:endCxn id="103" idx="1"/>
                          </wps:cNvCnPr>
                          <wps:spPr>
                            <a:xfrm flipV="1">
                              <a:off x="-268355" y="268356"/>
                              <a:ext cx="814637" cy="669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Text Box 105"/>
                          <wps:cNvSpPr txBox="1"/>
                          <wps:spPr>
                            <a:xfrm>
                              <a:off x="-914399" y="109313"/>
                              <a:ext cx="646044" cy="33147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5385" w:rsidRPr="00E66241" w:rsidRDefault="000F5385" w:rsidP="00F00EF7">
                                <w:pPr>
                                  <w:ind w:left="0"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77" o:spid="_x0000_s1050" style="width:474.05pt;height:249.25pt;mso-position-horizontal-relative:char;mso-position-vertical-relative:line" coordsize="60204,31655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">
                <v:shape id="Picture 101" o:spid="_x0000_s1051" type="#_x0000_t75" style="position:absolute;left:13811;top:5143;width:34290;height:189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8TPnDAAAA3AAAAA8AAABkcnMvZG93bnJldi54bWxET01rwkAQvRf8D8sIXopuFBFJXUUFUcRC&#10;NaXnITsmqdnZkF1j9Ne7BaG3ebzPmS1aU4qGaldYVjAcRCCIU6sLzhR8J5v+FITzyBpLy6TgTg4W&#10;887bDGNtb3yk5uQzEULYxagg976KpXRpTgbdwFbEgTvb2qAPsM6krvEWwk0pR1E0kQYLDg05VrTO&#10;Kb2crkaB/lyNfrbjc7lvmuT9/jtN/NfhoVSv2y4/QHhq/b/45d7pMD8awt8z4QI5f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/xM+cMAAADcAAAADwAAAAAAAAAAAAAAAACf&#10;AgAAZHJzL2Rvd25yZXYueG1sUEsFBgAAAAAEAAQA9wAAAI8DAAAAAA==&#10;">
                  <v:imagedata r:id="rId15" o:title="" croptop="27829f" cropleft="1946f" cropright="5074f"/>
                  <v:path arrowok="t"/>
                </v:shape>
                <v:group id="Group 78" o:spid="_x0000_s1052" style="position:absolute;left:29527;width:30550;height:8477" coordsize="30549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rect id="Rectangle 79" o:spid="_x0000_s1053" style="position:absolute;left:11620;top:6477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wzlscA&#10;AADbAAAADwAAAGRycy9kb3ducmV2LnhtbESPT2vCQBTE70K/w/IKvenGHpoaXUWEStriQe2lt0f2&#10;maTNvo3ZzR/99F2h4HGYmd8wi9VgKtFR40rLCqaTCARxZnXJuYKv49v4FYTzyBory6TgQg5Wy4fR&#10;AhNte95Td/C5CBB2CSoovK8TKV1WkEE3sTVx8E62MeiDbHKpG+wD3FTyOYpepMGSw0KBNW0Kyn4P&#10;rVHQfuTb+Hz9vGze0/O2/d79zMr2qtTT47Ceg/A0+Hv4v51qBfEMbl/CD5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sM5bHAAAA2wAAAA8AAAAAAAAAAAAAAAAAmAIAAGRy&#10;cy9kb3ducmV2LnhtbFBLBQYAAAAABAAEAPUAAACMAwAAAAA=&#10;" filled="f" strokecolor="#4472c4 [3208]" strokeweight="3pt"/>
                  <v:shape id="Straight Arrow Connector 80" o:spid="_x0000_s1054" type="#_x0000_t32" style="position:absolute;left:8953;top:2571;width:2610;height:3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VJrMAAAADbAAAADwAAAGRycy9kb3ducmV2LnhtbERPTUvDQBC9C/0Pywheit20VKmx21IE&#10;0WtjFY9DdsyGZmdDdmzTf+8chB4f73u9HWNnTjTkNrGD+awAQ1wn33Lj4PDxer8CkwXZY5eYHFwo&#10;w3YzuVlj6dOZ93SqpDEawrlEB0GkL63NdaCIeZZ6YuV+0hBRFA6N9QOeNTx2dlEUjzZiy9oQsKeX&#10;QPWx+o3aS4fFtHqYPi2Pb/j5/RXkspyLc3e34+4ZjNAoV/G/+907WOl6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w1SazAAAAA2wAAAA8AAAAAAAAAAAAAAAAA&#10;oQIAAGRycy9kb3ducmV2LnhtbFBLBQYAAAAABAAEAPkAAACOAwAAAAA=&#10;" strokecolor="#5b9bd5 [3204]" strokeweight=".5pt">
                    <v:stroke endarrow="block" joinstyle="miter"/>
                  </v:shape>
                  <v:shape id="Text Box 81" o:spid="_x0000_s1055" type="#_x0000_t202" style="position:absolute;top:95;width:11950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8NdMQA&#10;AADbAAAADwAAAGRycy9kb3ducmV2LnhtbESPQWvCQBSE7wX/w/IEb3WjBZHUTRDFUulJ7aHH1+wz&#10;iWbfht1tEv31XaHQ4zAz3zCrfDCN6Mj52rKC2TQBQVxYXXOp4PO0e16C8AFZY2OZFNzIQ56NnlaY&#10;atvzgbpjKEWEsE9RQRVCm0rpi4oM+qltiaN3ts5giNKVUjvsI9w0cp4kC2mw5rhQYUubiorr8cco&#10;eLu/nJN913xsrVz0Fju3/bp8KzUZD+tXEIGG8B/+a79rBcsZPL7EHy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/DXTEAAAA2wAAAA8AAAAAAAAAAAAAAAAAmAIAAGRycy9k&#10;b3ducmV2LnhtbFBLBQYAAAAABAAEAPUAAACJAwAAAAA=&#10;" fillcolor="white [3201]" strokecolor="#5b9bd5 [3204]" strokeweight=".5pt">
                    <v:textbox>
                      <w:txbxContent>
                        <w:p w:rsidR="000F5385" w:rsidRDefault="000F5385" w:rsidP="00F00EF7">
                          <w:pPr>
                            <w:ind w:left="0" w:firstLine="0"/>
                          </w:pPr>
                          <w:r>
                            <w:t>Left Motor Port</w:t>
                          </w:r>
                        </w:p>
                      </w:txbxContent>
                    </v:textbox>
                  </v:shape>
                  <v:rect id="Rectangle 82" o:spid="_x0000_s1056" style="position:absolute;left:15144;top:6572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OTT8MA&#10;AADbAAAADwAAAGRycy9kb3ducmV2LnhtbESPQWvCQBSE7wX/w/IEb80mQVqbugYpVNvejJZeH9ln&#10;EpJ9G7Krif++Wyh4HGbmG2adT6YTVxpcY1lBEsUgiEurG64UnI7vjysQziNr7CyTghs5yDezhzVm&#10;2o58oGvhKxEg7DJUUHvfZ1K6siaDLrI9cfDOdjDogxwqqQccA9x0Mo3jJ2mw4bBQY09vNZVtcTEK&#10;Pse0a34q/NoXbfHd2uUueX4xSi3m0/YVhKfJ38P/7Q+tYJXC35f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OTT8MAAADbAAAADwAAAAAAAAAAAAAAAACYAgAAZHJzL2Rv&#10;d25yZXYueG1sUEsFBgAAAAAEAAQA9QAAAIgDAAAAAA==&#10;" filled="f" strokecolor="red" strokeweight="3pt"/>
                  <v:shape id="Straight Arrow Connector 83" o:spid="_x0000_s1057" type="#_x0000_t32" style="position:absolute;left:17049;top:2762;width:2210;height:35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vEPMEAAADbAAAADwAAAGRycy9kb3ducmV2LnhtbESPQYvCMBSE74L/ITxhbzbVlaV0jeIK&#10;gifBruz50TybYvNSmmxb/70RBI/DzHzDrLejbURPna8dK1gkKQji0umaKwWX38M8A+EDssbGMSm4&#10;k4ftZjpZY67dwGfqi1CJCGGfowITQptL6UtDFn3iWuLoXV1nMUTZVVJ3OES4beQyTb+kxZrjgsGW&#10;9obKW/FvFfT7wi3+loM2enVYZaew4/GnUupjNu6+QQQawzv8ah+1guwTnl/i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W8Q8wQAAANsAAAAPAAAAAAAAAAAAAAAA&#10;AKECAABkcnMvZG93bnJldi54bWxQSwUGAAAAAAQABAD5AAAAjwMAAAAA&#10;" strokecolor="#c00000" strokeweight=".5pt">
                    <v:stroke endarrow="block" joinstyle="miter"/>
                  </v:shape>
                  <v:shape id="Text Box 84" o:spid="_x0000_s1058" type="#_x0000_t202" style="position:absolute;left:18097;width:12452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EGMMA&#10;AADbAAAADwAAAGRycy9kb3ducmV2LnhtbESPQWvCQBSE7wX/w/KE3upGLVWiq4hiW7wZRfD2yD6T&#10;YPZt2F2T+O+7hUKPw8x8wyzXvalFS85XlhWMRwkI4tzqigsF59P+bQ7CB2SNtWVS8CQP69XgZYmp&#10;th0fqc1CISKEfYoKyhCaVEqfl2TQj2xDHL2bdQZDlK6Q2mEX4aaWkyT5kAYrjgslNrQtKb9nD6Pg&#10;sPuahVt2nmbF4bO7tuMJPt1Fqddhv1mACNSH//Bf+1srmL/D75f4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EEGMMAAADbAAAADwAAAAAAAAAAAAAAAACYAgAAZHJzL2Rv&#10;d25yZXYueG1sUEsFBgAAAAAEAAQA9QAAAIgDAAAAAA==&#10;" fillcolor="white [3201]" strokecolor="red" strokeweight=".5pt">
                    <v:textbox>
                      <w:txbxContent>
                        <w:p w:rsidR="000F5385" w:rsidRDefault="000F5385" w:rsidP="00F00EF7">
                          <w:pPr>
                            <w:ind w:left="0" w:firstLine="0"/>
                          </w:pPr>
                          <w:r>
                            <w:t>Right Motor Port</w:t>
                          </w:r>
                        </w:p>
                      </w:txbxContent>
                    </v:textbox>
                  </v:shape>
                </v:group>
                <v:group id="Group 85" o:spid="_x0000_s1059" style="position:absolute;left:16383;top:16383;width:11568;height:15272" coordorigin="-2286" coordsize="11568,1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roundrect id="Rounded Rectangle 86" o:spid="_x0000_s1060" style="position:absolute;left:5466;width:3816;height:33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TdYMMA&#10;AADbAAAADwAAAGRycy9kb3ducmV2LnhtbESP0WqDQBRE3wP9h+UW+hbXRBCx2YSkJbRPIZp+wMW9&#10;VVP3rnG3av++Gyj0cZiZM8xmN5tOjDS41rKCVRSDIK6sbrlW8HE5LjMQziNr7CyTgh9ysNs+LDaY&#10;aztxQWPpaxEg7HJU0Hjf51K6qiGDLrI9cfA+7WDQBznUUg84Bbjp5DqOU2mw5bDQYE8vDVVf5bdR&#10;ULrXw/V0fStvN86Sc2H2CRVnpZ4e5/0zCE+z/w//td+1giyF+5fw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TdYMMAAADbAAAADwAAAAAAAAAAAAAAAACYAgAAZHJzL2Rv&#10;d25yZXYueG1sUEsFBgAAAAAEAAQA9QAAAIgDAAAAAA==&#10;" filled="f" strokecolor="yellow" strokeweight="4.5pt">
                    <v:stroke joinstyle="miter"/>
                  </v:roundrect>
                  <v:shape id="Straight Arrow Connector 87" o:spid="_x0000_s1061" type="#_x0000_t32" style="position:absolute;left:1966;top:3314;width:5408;height:55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VvY8QAAADbAAAADwAAAGRycy9kb3ducmV2LnhtbESP3WrCQBCF7wt9h2UK3ulGkSqpm2Bt&#10;BSmCP80DDNlpNjQ7G7LbGPv0XUHo5eH8fJxVPthG9NT52rGC6SQBQVw6XXOloPjcjpcgfEDW2Dgm&#10;BVfykGePDytMtbvwifpzqEQcYZ+iAhNCm0rpS0MW/cS1xNH7cp3FEGVXSd3hJY7bRs6S5FlarDkS&#10;DLa0MVR+n39s5L73tng77H9ni03bHAvz8Tqfo1Kjp2H9AiLQEP7D9/ZOK1gu4PYl/gCZ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hW9jxAAAANsAAAAPAAAAAAAAAAAA&#10;AAAAAKECAABkcnMvZG93bnJldi54bWxQSwUGAAAAAAQABAD5AAAAkgMAAAAA&#10;" strokecolor="yellow" strokeweight=".5pt">
                    <v:stroke endarrow="block" joinstyle="miter"/>
                  </v:shape>
                  <v:shape id="Text Box 88" o:spid="_x0000_s1062" type="#_x0000_t202" style="position:absolute;left:-2286;top:8845;width:8504;height:6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0GKcEA&#10;AADbAAAADwAAAGRycy9kb3ducmV2LnhtbERPy4rCMBTdC/5DuIIb0XREpNZGkYGhIwiDj427S3Nt&#10;S5ub0mRq/fvJQpjl4bzT/WAa0VPnKssKPhYRCOLc6ooLBbfr1zwG4TyyxsYyKXiRg/1uPEox0fbJ&#10;Z+ovvhAhhF2CCkrv20RKl5dk0C1sSxy4h+0M+gC7QuoOnyHcNHIZRWtpsOLQUGJLnyXl9eXXKPiR&#10;WTybHVemzno+3aNMvzbGKzWdDIctCE+D/xe/3d9aQRzGhi/hB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9BinBAAAA2wAAAA8AAAAAAAAAAAAAAAAAmAIAAGRycy9kb3du&#10;cmV2LnhtbFBLBQYAAAAABAAEAPUAAACGAwAAAAA=&#10;" fillcolor="white [3201]" strokecolor="yellow" strokeweight=".5pt">
                    <v:textbox>
                      <w:txbxContent>
                        <w:p w:rsidR="000F5385" w:rsidRDefault="000F5385" w:rsidP="00F00EF7">
                          <w:pPr>
                            <w:ind w:left="0" w:firstLine="0"/>
                          </w:pPr>
                          <w:r>
                            <w:t>Direction of Movement</w:t>
                          </w:r>
                        </w:p>
                      </w:txbxContent>
                    </v:textbox>
                  </v:shape>
                </v:group>
                <v:group id="Group 89" o:spid="_x0000_s1063" style="position:absolute;left:27871;top:16573;width:6096;height:11716" coordorigin="2153" coordsize="6096,1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roundrect id="Rounded Rectangle 90" o:spid="_x0000_s1064" style="position:absolute;left:3905;width:3816;height:33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EHtr0A&#10;AADbAAAADwAAAGRycy9kb3ducmV2LnhtbERPy4rCMBTdD/gP4QruxtQuRKtRfIIDbqxFt5fm2hab&#10;m9JErX8/WQguD+c9X3amFk9qXWVZwWgYgSDOra64UJCd978TEM4ja6wtk4I3OVguej9zTLR98Yme&#10;qS9ECGGXoILS+yaR0uUlGXRD2xAH7mZbgz7AtpC6xVcIN7WMo2gsDVYcGkpsaFNSfk8fRkFM6z2n&#10;R9r9XbKNRbm9XDGLlRr0u9UMhKfOf8Uf90ErmIb14Uv4AXLx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VEHtr0AAADbAAAADwAAAAAAAAAAAAAAAACYAgAAZHJzL2Rvd25yZXYu&#10;eG1sUEsFBgAAAAAEAAQA9QAAAIIDAAAAAA==&#10;" filled="f" strokecolor="#92d050" strokeweight="4.5pt">
                    <v:stroke joinstyle="miter"/>
                  </v:roundrect>
                  <v:shape id="Straight Arrow Connector 91" o:spid="_x0000_s1065" type="#_x0000_t32" style="position:absolute;left:6096;top:3524;width:0;height:50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pj/MMAAADbAAAADwAAAGRycy9kb3ducmV2LnhtbESP3YrCMBCF74V9hzCCd5pWRN2uUWRF&#10;FARh6yLs3dCMbddmUpqo9e2NIHh5OD8fZ7ZoTSWu1LjSsoJ4EIEgzqwuOVfwe1j3pyCcR9ZYWSYF&#10;d3KwmH90Zphoe+MfuqY+F2GEXYIKCu/rREqXFWTQDWxNHLyTbQz6IJtc6gZvYdxUchhFY2mw5EAo&#10;sKbvgrJzejGBG49ktRofp4fJqf3f7Jaj49/eKtXrtssvEJ5a/w6/2lut4DOG55fw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qY/zDAAAA2wAAAA8AAAAAAAAAAAAA&#10;AAAAoQIAAGRycy9kb3ducmV2LnhtbFBLBQYAAAAABAAEAPkAAACRAwAAAAA=&#10;" strokecolor="#92d050" strokeweight=".5pt">
                    <v:stroke endarrow="block" joinstyle="miter"/>
                  </v:shape>
                  <v:shape id="Text Box 92" o:spid="_x0000_s1066" type="#_x0000_t202" style="position:absolute;left:2153;top:8477;width:6096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V4EsQA&#10;AADbAAAADwAAAGRycy9kb3ducmV2LnhtbESPzWrCQBSF90LfYbiF7nRiFkVTJ6EtCqXgwlhKu7tk&#10;bjOhmTsxM5r49o4guDycn4+zKkbbihP1vnGsYD5LQBBXTjdcK/jab6YLED4ga2wdk4IzeSjyh8kK&#10;M+0G3tGpDLWII+wzVGBC6DIpfWXIop+5jjh6f663GKLsa6l7HOK4bWWaJM/SYsORYLCjd0PVf3m0&#10;EWJ+08/vw/ZnvZkbt67Lt2Hsdko9PY6vLyACjeEevrU/tIJlCtcv8QfI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VeBLEAAAA2wAAAA8AAAAAAAAAAAAAAAAAmAIAAGRycy9k&#10;b3ducmV2LnhtbFBLBQYAAAAABAAEAPUAAACJAwAAAAA=&#10;" fillcolor="white [3201]" strokecolor="#92d050" strokeweight=".5pt">
                    <v:textbox>
                      <w:txbxContent>
                        <w:p w:rsidR="000F5385" w:rsidRPr="00F00EF7" w:rsidRDefault="000F5385" w:rsidP="00F00EF7">
                          <w:pPr>
                            <w:ind w:left="0"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Power</w:t>
                          </w:r>
                        </w:p>
                      </w:txbxContent>
                    </v:textbox>
                  </v:shape>
                </v:group>
                <v:group id="Group 93" o:spid="_x0000_s1067" style="position:absolute;left:40671;top:15525;width:19533;height:4547" coordsize="19532,45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roundrect id="Rounded Rectangle 94" o:spid="_x0000_s1068" style="position:absolute;top:1238;width:3810;height:33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q+H8MA&#10;AADbAAAADwAAAGRycy9kb3ducmV2LnhtbESPT4vCMBTE78J+h/AW9iJrWhFxq1EWRdiLgn/w/Gie&#10;TdnmpTTRtt/eCILHYWZ+wyxWna3EnRpfOlaQjhIQxLnTJRcKzqft9wyED8gaK8ekoCcPq+XHYIGZ&#10;di0f6H4MhYgQ9hkqMCHUmZQ+N2TRj1xNHL2rayyGKJtC6gbbCLeVHCfJVFosOS4YrGltKP8/3qyC&#10;/XCzTi91NzZ9WxaX8w77TTpV6uuz+52DCNSFd/jV/tMKfib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q+H8MAAADbAAAADwAAAAAAAAAAAAAAAACYAgAAZHJzL2Rv&#10;d25yZXYueG1sUEsFBgAAAAAEAAQA9QAAAIgDAAAAAA==&#10;" filled="f" strokecolor="#7030a0" strokeweight="4.5pt">
                    <v:stroke joinstyle="miter"/>
                  </v:roundrect>
                  <v:shape id="Straight Arrow Connector 95" o:spid="_x0000_s1069" type="#_x0000_t32" style="position:absolute;left:3810;top:2762;width:613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XggsAAAADbAAAADwAAAGRycy9kb3ducmV2LnhtbESPQYvCMBSE7wv+h/AEb2uqqGg1LSII&#10;Hl1X78/m2Rabl9KktfrrN4Kwx2FmvmE2aW8q0VHjSssKJuMIBHFmdcm5gvPv/nsJwnlkjZVlUvAk&#10;B2ky+NpgrO2Df6g7+VwECLsYFRTe17GULivIoBvbmjh4N9sY9EE2udQNPgLcVHIaRQtpsOSwUGBN&#10;u4Ky+6k1Cua59LO6u5THdnHlVuO2v7+OSo2G/XYNwlPv/8Of9kErWM3h/SX8AJn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X14ILAAAAA2wAAAA8AAAAAAAAAAAAAAAAA&#10;oQIAAGRycy9kb3ducmV2LnhtbFBLBQYAAAAABAAEAPkAAACOAwAAAAA=&#10;" strokecolor="#7030a0" strokeweight=".5pt">
                    <v:stroke endarrow="block" joinstyle="miter"/>
                  </v:shape>
                  <v:shape id="Text Box 96" o:spid="_x0000_s1070" type="#_x0000_t202" style="position:absolute;left:10191;width:9341;height:4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O4V8QA&#10;AADbAAAADwAAAGRycy9kb3ducmV2LnhtbESPzWrCQBSF94LvMNxCd2aiATFpRimCUApdNFXp8pK5&#10;JsHMnZiZJmmfvlMouDycn4+T7ybTioF611hWsIxiEMSl1Q1XCo4fh8UGhPPIGlvLpOCbHOy281mO&#10;mbYjv9NQ+EqEEXYZKqi97zIpXVmTQRfZjjh4F9sb9EH2ldQ9jmHctHIVx2tpsOFAqLGjfU3ltfgy&#10;AeLpNbn9JOfu4Jan+M3adCw+lXp8mJ6fQHia/D38337RCtI1/H0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DuFfEAAAA2wAAAA8AAAAAAAAAAAAAAAAAmAIAAGRycy9k&#10;b3ducmV2LnhtbFBLBQYAAAAABAAEAPUAAACJAwAAAAA=&#10;" fillcolor="white [3201]" strokecolor="#7030a0" strokeweight=".5pt">
                    <v:textbox>
                      <w:txbxContent>
                        <w:p w:rsidR="000F5385" w:rsidRDefault="000F5385" w:rsidP="00F00EF7">
                          <w:pPr>
                            <w:ind w:left="0" w:firstLine="0"/>
                          </w:pPr>
                          <w:r>
                            <w:t>Brake when finished</w:t>
                          </w:r>
                        </w:p>
                      </w:txbxContent>
                    </v:textbox>
                  </v:shape>
                </v:group>
                <v:group id="Group 97" o:spid="_x0000_s1071" style="position:absolute;left:35337;top:16573;width:8954;height:13335" coordsize="8953,13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roundrect id="Rounded Rectangle 98" o:spid="_x0000_s1072" style="position:absolute;width:3816;height:33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cH8cMA&#10;AADbAAAADwAAAGRycy9kb3ducmV2LnhtbESPTW/CMAyG75P2HyJP2m2kYx+CQkATYtLEaTC4W41p&#10;KhqnakLJ9uvnAxJH6/X72M98mX2rBupjE9jA86gARVwF23BtYP/z+TQBFROyxTYwGfilCMvF/d0c&#10;SxsuvKVhl2olEI4lGnApdaXWsXLkMY5CRyzZMfQek4x9rW2PF4H7Vo+L4l17bFguOOxo5ag67c7e&#10;wOsK/142x8EJ9fuQXfZvm/XYmMeH/DEDlSin2/K1/WUNTOVZcREP0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cH8cMAAADbAAAADwAAAAAAAAAAAAAAAACYAgAAZHJzL2Rv&#10;d25yZXYueG1sUEsFBgAAAAAEAAQA9QAAAIgDAAAAAA==&#10;" filled="f" strokecolor="#ffc000" strokeweight="4.5pt">
                    <v:stroke joinstyle="miter"/>
                  </v:roundrect>
                  <v:shape id="Straight Arrow Connector 99" o:spid="_x0000_s1073" type="#_x0000_t32" style="position:absolute;left:2190;top:3524;width:0;height:50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pdjMAAAADbAAAADwAAAGRycy9kb3ducmV2LnhtbERPzYrCMBC+C/sOYQRvmlrYVatRZMFV&#10;D8Ku9QHGZmyLzaQ0Ubs+vREEj98/32zRmkpcqXGlZQXDQQSCOLO65FzBIV31xyCcR9ZYWSYF/+Rg&#10;Mf/ozDDR9sZ/dN37XIQSdgkqKLyvEyldVpBBN7A1cdBOtjHoA2xyqRu8hXJTyTiKvqTBksNCgTV9&#10;F5Sd9xejYL37HY7G7ZLT+Jh+/mw38e4eeNXrtsspCE+tf5tf6Y1WMJnA80v4AXL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+qXYzAAAAA2wAAAA8AAAAAAAAAAAAAAAAA&#10;oQIAAGRycy9kb3ducmV2LnhtbFBLBQYAAAAABAAEAPkAAACOAwAAAAA=&#10;" strokecolor="#ffc000" strokeweight=".5pt">
                    <v:stroke endarrow="block" joinstyle="miter"/>
                  </v:shape>
                  <v:shape id="Text Box 100" o:spid="_x0000_s1074" type="#_x0000_t202" style="position:absolute;left:381;top:8475;width:8572;height: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PUocUA&#10;AADcAAAADwAAAGRycy9kb3ducmV2LnhtbESPQWvDMAyF74P9B6PBLmN1tkMZWd2yBkZLb81aWG4i&#10;1hLTWA6x1yb/vjoUepN4T+99WqxG36kzDdEFNvA2y0AR18E6bgwcfr5fP0DFhGyxC0wGJoqwWj4+&#10;LDC34cJ7OpepURLCMUcDbUp9rnWsW/IYZ6EnFu0vDB6TrEOj7YAXCfedfs+yufboWBpa7KloqT6V&#10;/95A4SZar+NvQdPGn3bHylXly2TM89P49Qkq0Zju5tv11gp+JvjyjEy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9ShxQAAANwAAAAPAAAAAAAAAAAAAAAAAJgCAABkcnMv&#10;ZG93bnJldi54bWxQSwUGAAAAAAQABAD1AAAAigMAAAAA&#10;" fillcolor="white [3201]" strokecolor="#ffc000" strokeweight=".5pt">
                    <v:textbox>
                      <w:txbxContent>
                        <w:p w:rsidR="000F5385" w:rsidRPr="00F00EF7" w:rsidRDefault="000F5385" w:rsidP="000E5732">
                          <w:pPr>
                            <w:ind w:left="0"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Number of Rotations</w:t>
                          </w:r>
                        </w:p>
                      </w:txbxContent>
                    </v:textbox>
                  </v:shape>
                </v:group>
                <v:group id="Group 102" o:spid="_x0000_s1075" style="position:absolute;top:16097;width:23058;height:5367" coordorigin="-9143" coordsize="23058,5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roundrect id="Rounded Rectangle 103" o:spid="_x0000_s1076" style="position:absolute;left:5462;width:8452;height:53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Ihs8MA&#10;AADcAAAADwAAAGRycy9kb3ducmV2LnhtbERPTWvCQBC9F/oflil4q7tVaEvqRkQUlHqpFnKdZsck&#10;JDubZtcY/fVuoeBtHu9zZvPBNqKnzleONbyMFQji3JmKCw3fh/XzOwgfkA02jknDhTzM08eHGSbG&#10;nfmL+n0oRAxhn6CGMoQ2kdLnJVn0Y9cSR+7oOoshwq6QpsNzDLeNnCj1Ki1WHBtKbGlZUl7vT1bD&#10;qd5e336q313WX5dScaa2n6uV1qOnYfEBItAQ7uJ/98bE+WoKf8/EC2R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Ihs8MAAADcAAAADwAAAAAAAAAAAAAAAACYAgAAZHJzL2Rv&#10;d25yZXYueG1sUEsFBgAAAAAEAAQA9QAAAIgDAAAAAA==&#10;" filled="f" strokecolor="red" strokeweight="4.5pt">
                    <v:stroke joinstyle="miter"/>
                  </v:roundrect>
                  <v:shape id="Straight Arrow Connector 104" o:spid="_x0000_s1077" type="#_x0000_t32" style="position:absolute;left:-2683;top:2683;width:8145;height: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d8cMAAADcAAAADwAAAGRycy9kb3ducmV2LnhtbERPTWsCMRC9C/6HMEJvmm0VaVejSEXt&#10;SelaD96Gzbi7dDNZN6mm/94Igrd5vM+ZzoOpxYVaV1lW8DpIQBDnVldcKPjZr/rvIJxH1lhbJgX/&#10;5GA+63ammGp75W+6ZL4QMYRdigpK75tUSpeXZNANbEMcuZNtDfoI20LqFq8x3NTyLUnG0mDFsaHE&#10;hj5Lyn+zP6PgcF6GNZ8324/jaj/aeVsM87BQ6qUXFhMQnoJ/ih/uLx3nJyO4PxMvkL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bXfHDAAAA3AAAAA8AAAAAAAAAAAAA&#10;AAAAoQIAAGRycy9kb3ducmV2LnhtbFBLBQYAAAAABAAEAPkAAACRAwAAAAA=&#10;" strokecolor="red" strokeweight=".5pt">
                    <v:stroke endarrow="block" joinstyle="miter"/>
                  </v:shape>
                  <v:shape id="Text Box 105" o:spid="_x0000_s1078" type="#_x0000_t202" style="position:absolute;left:-9143;top:1093;width:646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UHKcMA&#10;AADcAAAADwAAAGRycy9kb3ducmV2LnhtbERPS2vCQBC+F/wPywi91Y1KW4lZRSy2xVujCN6G7OSB&#10;2dmwu03iv+8WCr3Nx/ecbDuaVvTkfGNZwXyWgCAurG64UnA+HZ5WIHxA1thaJgV38rDdTB4yTLUd&#10;+Iv6PFQihrBPUUEdQpdK6YuaDPqZ7YgjV1pnMEToKqkdDjHctHKRJC/SYMOxocaO9jUVt/zbKDi+&#10;fbyGMj8v8+r4Plz7+QLv7qLU43TcrUEEGsO/+M/9qeP85Bl+n4kX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UHKcMAAADcAAAADwAAAAAAAAAAAAAAAACYAgAAZHJzL2Rv&#10;d25yZXYueG1sUEsFBgAAAAAEAAQA9QAAAIgDAAAAAA==&#10;" fillcolor="white [3201]" strokecolor="red" strokeweight=".5pt">
                    <v:textbox>
                      <w:txbxContent>
                        <w:p w:rsidR="000F5385" w:rsidRPr="00E66241" w:rsidRDefault="000F5385" w:rsidP="00F00EF7">
                          <w:pPr>
                            <w:ind w:left="0"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Mode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DB3492" w:rsidRDefault="00DB3492" w:rsidP="00073741">
      <w:pPr>
        <w:pStyle w:val="Heading3"/>
      </w:pPr>
    </w:p>
    <w:p w:rsidR="00DB3492" w:rsidRDefault="00DB3492" w:rsidP="00073741">
      <w:pPr>
        <w:pStyle w:val="Heading3"/>
      </w:pPr>
    </w:p>
    <w:p w:rsidR="00DB3492" w:rsidRDefault="00DB3492" w:rsidP="00073741">
      <w:pPr>
        <w:pStyle w:val="Heading3"/>
      </w:pPr>
    </w:p>
    <w:p w:rsidR="00073741" w:rsidRDefault="00073741" w:rsidP="00073741">
      <w:pPr>
        <w:pStyle w:val="Heading3"/>
      </w:pPr>
      <w:r>
        <w:t>Move Tank</w:t>
      </w:r>
    </w:p>
    <w:p w:rsidR="00F00EF7" w:rsidRPr="00DB3492" w:rsidRDefault="00F320BA" w:rsidP="00DB3492">
      <w:pPr>
        <w:ind w:left="0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634E7A7" wp14:editId="26A7C9EF">
                <wp:extent cx="5638800" cy="3172681"/>
                <wp:effectExtent l="0" t="0" r="19050" b="27940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3172681"/>
                          <a:chOff x="0" y="0"/>
                          <a:chExt cx="5904057" cy="3154895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1401417" y="0"/>
                            <a:ext cx="4502640" cy="3154895"/>
                            <a:chOff x="0" y="0"/>
                            <a:chExt cx="4502640" cy="3154895"/>
                          </a:xfrm>
                        </wpg:grpSpPr>
                        <pic:pic xmlns:pic="http://schemas.openxmlformats.org/drawingml/2006/picture">
                          <pic:nvPicPr>
                            <pic:cNvPr id="31" name="Picture 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582804"/>
                              <a:ext cx="3556635" cy="16560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32" name="Group 32"/>
                          <wpg:cNvGrpSpPr/>
                          <wpg:grpSpPr>
                            <a:xfrm>
                              <a:off x="1567479" y="10047"/>
                              <a:ext cx="1356591" cy="834014"/>
                              <a:chOff x="-64" y="-1"/>
                              <a:chExt cx="1356591" cy="834014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1165609" y="643095"/>
                                <a:ext cx="190918" cy="190918"/>
                              </a:xfrm>
                              <a:prstGeom prst="rect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Straight Arrow Connector 34"/>
                            <wps:cNvCnPr/>
                            <wps:spPr>
                              <a:xfrm>
                                <a:off x="894303" y="251209"/>
                                <a:ext cx="261257" cy="3717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-64" y="-1"/>
                                <a:ext cx="1356499" cy="2507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accent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5385" w:rsidRDefault="000F5385" w:rsidP="00F320BA">
                                  <w:pPr>
                                    <w:ind w:left="0" w:firstLine="0"/>
                                    <w:jc w:val="left"/>
                                  </w:pPr>
                                  <w:r>
                                    <w:t>Left Motor 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" name="Group 36"/>
                          <wpg:cNvGrpSpPr/>
                          <wpg:grpSpPr>
                            <a:xfrm>
                              <a:off x="3084844" y="0"/>
                              <a:ext cx="1417796" cy="854109"/>
                              <a:chOff x="0" y="0"/>
                              <a:chExt cx="1417796" cy="854109"/>
                            </a:xfrm>
                          </wpg:grpSpPr>
                          <wps:wsp>
                            <wps:cNvPr id="37" name="Rectangle 37"/>
                            <wps:cNvSpPr/>
                            <wps:spPr>
                              <a:xfrm>
                                <a:off x="0" y="663191"/>
                                <a:ext cx="190918" cy="190918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Straight Arrow Connector 38"/>
                            <wps:cNvCnPr/>
                            <wps:spPr>
                              <a:xfrm flipH="1">
                                <a:off x="190919" y="281354"/>
                                <a:ext cx="221063" cy="35134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Text Box 39"/>
                            <wps:cNvSpPr txBox="1"/>
                            <wps:spPr>
                              <a:xfrm>
                                <a:off x="111324" y="0"/>
                                <a:ext cx="1306472" cy="271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000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5385" w:rsidRDefault="000F5385" w:rsidP="00F320BA">
                                  <w:pPr>
                                    <w:ind w:left="0" w:firstLine="0"/>
                                  </w:pPr>
                                  <w:r>
                                    <w:t>Right Motor 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" name="Group 40"/>
                          <wpg:cNvGrpSpPr/>
                          <wpg:grpSpPr>
                            <a:xfrm>
                              <a:off x="665922" y="1647930"/>
                              <a:ext cx="750896" cy="1506965"/>
                              <a:chOff x="-97753" y="0"/>
                              <a:chExt cx="750896" cy="1506965"/>
                            </a:xfrm>
                          </wpg:grpSpPr>
                          <wps:wsp>
                            <wps:cNvPr id="41" name="Rounded Rectangle 41"/>
                            <wps:cNvSpPr/>
                            <wps:spPr>
                              <a:xfrm>
                                <a:off x="271305" y="0"/>
                                <a:ext cx="381838" cy="331595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Straight Arrow Connector 42"/>
                            <wps:cNvCnPr/>
                            <wps:spPr>
                              <a:xfrm flipV="1">
                                <a:off x="492369" y="351692"/>
                                <a:ext cx="0" cy="50241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Text Box 43"/>
                            <wps:cNvSpPr txBox="1"/>
                            <wps:spPr>
                              <a:xfrm>
                                <a:off x="-97753" y="863871"/>
                                <a:ext cx="670336" cy="6430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FF0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5385" w:rsidRDefault="000F5385" w:rsidP="00F320BA">
                                  <w:pPr>
                                    <w:ind w:left="0" w:firstLine="0"/>
                                  </w:pPr>
                                  <w:r>
                                    <w:t>Left Motor Power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" name="Group 44"/>
                          <wpg:cNvGrpSpPr/>
                          <wpg:grpSpPr>
                            <a:xfrm>
                              <a:off x="1476917" y="1657978"/>
                              <a:ext cx="620240" cy="1496917"/>
                              <a:chOff x="170631" y="0"/>
                              <a:chExt cx="620240" cy="1496917"/>
                            </a:xfrm>
                          </wpg:grpSpPr>
                          <wps:wsp>
                            <wps:cNvPr id="45" name="Rounded Rectangle 45"/>
                            <wps:cNvSpPr/>
                            <wps:spPr>
                              <a:xfrm>
                                <a:off x="271305" y="0"/>
                                <a:ext cx="381838" cy="331595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Straight Arrow Connector 46"/>
                            <wps:cNvCnPr/>
                            <wps:spPr>
                              <a:xfrm flipV="1">
                                <a:off x="492369" y="351692"/>
                                <a:ext cx="0" cy="50241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92D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Text Box 47"/>
                            <wps:cNvSpPr txBox="1"/>
                            <wps:spPr>
                              <a:xfrm>
                                <a:off x="170631" y="853823"/>
                                <a:ext cx="620240" cy="6430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92D05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5385" w:rsidRDefault="000F5385" w:rsidP="00F320BA">
                                  <w:pPr>
                                    <w:ind w:left="0" w:firstLine="0"/>
                                  </w:pPr>
                                  <w:r>
                                    <w:t>Right Motor Power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" name="Group 48"/>
                          <wpg:cNvGrpSpPr/>
                          <wpg:grpSpPr>
                            <a:xfrm>
                              <a:off x="2682910" y="1557278"/>
                              <a:ext cx="1720000" cy="599254"/>
                              <a:chOff x="0" y="-217"/>
                              <a:chExt cx="1720000" cy="599254"/>
                            </a:xfrm>
                          </wpg:grpSpPr>
                          <wps:wsp>
                            <wps:cNvPr id="49" name="Rounded Rectangle 49"/>
                            <wps:cNvSpPr/>
                            <wps:spPr>
                              <a:xfrm>
                                <a:off x="0" y="120581"/>
                                <a:ext cx="381424" cy="331482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Straight Arrow Connector 50"/>
                            <wps:cNvCnPr/>
                            <wps:spPr>
                              <a:xfrm flipH="1">
                                <a:off x="381837" y="271306"/>
                                <a:ext cx="61378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Text Box 51"/>
                            <wps:cNvSpPr txBox="1"/>
                            <wps:spPr>
                              <a:xfrm>
                                <a:off x="1014883" y="-217"/>
                                <a:ext cx="705117" cy="5992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7030A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5385" w:rsidRDefault="000F5385" w:rsidP="00F320BA">
                                  <w:pPr>
                                    <w:ind w:left="0" w:firstLine="0"/>
                                  </w:pPr>
                                  <w:r>
                                    <w:t>Brake when finished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" name="Group 52"/>
                          <wpg:cNvGrpSpPr/>
                          <wpg:grpSpPr>
                            <a:xfrm>
                              <a:off x="2150347" y="1657978"/>
                              <a:ext cx="1045820" cy="1363289"/>
                              <a:chOff x="271305" y="0"/>
                              <a:chExt cx="1045820" cy="1363289"/>
                            </a:xfrm>
                          </wpg:grpSpPr>
                          <wps:wsp>
                            <wps:cNvPr id="53" name="Rounded Rectangle 53"/>
                            <wps:cNvSpPr/>
                            <wps:spPr>
                              <a:xfrm>
                                <a:off x="271305" y="0"/>
                                <a:ext cx="381838" cy="331595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Straight Arrow Connector 54"/>
                            <wps:cNvCnPr/>
                            <wps:spPr>
                              <a:xfrm flipV="1">
                                <a:off x="492369" y="351692"/>
                                <a:ext cx="0" cy="50241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C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Text Box 55"/>
                            <wps:cNvSpPr txBox="1"/>
                            <wps:spPr>
                              <a:xfrm>
                                <a:off x="311196" y="852374"/>
                                <a:ext cx="1005929" cy="5109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C00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5385" w:rsidRPr="00F320BA" w:rsidRDefault="000F5385" w:rsidP="00F320BA">
                                  <w:pPr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Number of Rotations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0" y="1620079"/>
                            <a:ext cx="2305877" cy="536713"/>
                            <a:chOff x="-914399" y="-1"/>
                            <a:chExt cx="2305877" cy="536713"/>
                          </a:xfrm>
                        </wpg:grpSpPr>
                        <wps:wsp>
                          <wps:cNvPr id="57" name="Rounded Rectangle 57"/>
                          <wps:cNvSpPr/>
                          <wps:spPr>
                            <a:xfrm>
                              <a:off x="546282" y="-1"/>
                              <a:ext cx="845196" cy="536713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Straight Arrow Connector 58"/>
                          <wps:cNvCnPr>
                            <a:stCxn id="59" idx="3"/>
                            <a:endCxn id="57" idx="1"/>
                          </wps:cNvCnPr>
                          <wps:spPr>
                            <a:xfrm flipV="1">
                              <a:off x="-196338" y="268356"/>
                              <a:ext cx="742620" cy="669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Text Box 59"/>
                          <wps:cNvSpPr txBox="1"/>
                          <wps:spPr>
                            <a:xfrm>
                              <a:off x="-914399" y="109313"/>
                              <a:ext cx="718061" cy="33147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5385" w:rsidRDefault="000F5385" w:rsidP="00F320BA">
                                <w:pPr>
                                  <w:ind w:left="0" w:firstLine="0"/>
                                </w:pPr>
                                <w:r>
                                  <w:t>Mode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9" o:spid="_x0000_s1079" style="width:444pt;height:249.8pt;mso-position-horizontal-relative:char;mso-position-vertical-relative:line" coordsize="59040,31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">
                <v:group id="Group 30" o:spid="_x0000_s1080" style="position:absolute;left:14014;width:45026;height:31548" coordsize="45026,315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Picture 31" o:spid="_x0000_s1081" type="#_x0000_t75" style="position:absolute;top:5828;width:35566;height:16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9SX2rEAAAA2wAAAA8AAABkcnMvZG93bnJldi54bWxEj0FrwkAUhO9C/8PyCl5ENypVia5SREkO&#10;vZj24PGRfSaL2bchu9X033cFweMwM98wm11vG3GjzhvHCqaTBARx6bThSsHP93G8AuEDssbGMSn4&#10;Iw+77dtgg6l2dz7RrQiViBD2KSqoQ2hTKX1Zk0U/cS1x9C6usxii7CqpO7xHuG3kLEkW0qLhuFBj&#10;S/uaymvxaxUsv/BcXPMs21e5+Rhlh6I0rVFq+N5/rkEE6sMr/GznWsF8Co8v8QfI7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9SX2rEAAAA2wAAAA8AAAAAAAAAAAAAAAAA&#10;nwIAAGRycy9kb3ducmV2LnhtbFBLBQYAAAAABAAEAPcAAACQAwAAAAA=&#10;">
                    <v:imagedata r:id="rId17" o:title=""/>
                    <v:path arrowok="t"/>
                  </v:shape>
                  <v:group id="Group 32" o:spid="_x0000_s1082" style="position:absolute;left:15674;top:100;width:13566;height:8340" coordorigin="" coordsize="13565,8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rect id="Rectangle 33" o:spid="_x0000_s1083" style="position:absolute;left:11656;top:6430;width:1909;height:1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69vMUA&#10;AADbAAAADwAAAGRycy9kb3ducmV2LnhtbESPQWvCQBSE74X+h+UJ3nRjBa3RVYpQUYuHqhdvj+wz&#10;iWbfxuxGo7++Kwg9DjPzDTOZNaYQV6pcbllBrxuBIE6szjlVsN99dz5BOI+ssbBMCu7kYDZ9f5tg&#10;rO2Nf+m69akIEHYxKsi8L2MpXZKRQde1JXHwjrYy6IOsUqkrvAW4KeRHFA2kwZzDQoYlzTNKztva&#10;KKjX6WJ4efzc56vlZVEfNqdRXj+UarearzEIT43/D7/aS62g34fnl/AD5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br28xQAAANsAAAAPAAAAAAAAAAAAAAAAAJgCAABkcnMv&#10;ZG93bnJldi54bWxQSwUGAAAAAAQABAD1AAAAigMAAAAA&#10;" filled="f" strokecolor="#4472c4 [3208]" strokeweight="3pt"/>
                    <v:shape id="Straight Arrow Connector 34" o:spid="_x0000_s1084" type="#_x0000_t32" style="position:absolute;left:8943;top:2512;width:2612;height:37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GGSM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+xz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xhkjDAAAA2wAAAA8AAAAAAAAAAAAA&#10;AAAAoQIAAGRycy9kb3ducmV2LnhtbFBLBQYAAAAABAAEAPkAAACRAwAAAAA=&#10;" strokecolor="#5b9bd5 [3204]" strokeweight=".5pt">
                      <v:stroke endarrow="block" joinstyle="miter"/>
                    </v:shape>
                    <v:shape id="Text Box 35" o:spid="_x0000_s1085" type="#_x0000_t202" style="position:absolute;width:13564;height:2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CkMMA&#10;AADbAAAADwAAAGRycy9kb3ducmV2LnhtbESPQWvCQBSE74L/YXlCb7pppSLRVUrF0uKp6sHjM/tM&#10;otm3YXdNUn+9KxQ8DjPzDTNfdqYSDTlfWlbwOkpAEGdWl5wr2O/WwykIH5A1VpZJwR95WC76vTmm&#10;2rb8S8025CJC2KeooAihTqX0WUEG/cjWxNE7WWcwROlyqR22EW4q+ZYkE2mw5LhQYE2fBWWX7dUo&#10;+LqNT8lPU21WVk5ai41bHc5HpV4G3ccMRKAuPMP/7W+tYPwOjy/x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vCkMMAAADbAAAADwAAAAAAAAAAAAAAAACYAgAAZHJzL2Rv&#10;d25yZXYueG1sUEsFBgAAAAAEAAQA9QAAAIgDAAAAAA==&#10;" fillcolor="white [3201]" strokecolor="#5b9bd5 [3204]" strokeweight=".5pt">
                      <v:textbox>
                        <w:txbxContent>
                          <w:p w:rsidR="000F5385" w:rsidRDefault="000F5385" w:rsidP="00F320BA">
                            <w:pPr>
                              <w:ind w:left="0" w:firstLine="0"/>
                              <w:jc w:val="left"/>
                            </w:pPr>
                            <w:r>
                              <w:t>Left Motor Port</w:t>
                            </w:r>
                          </w:p>
                        </w:txbxContent>
                      </v:textbox>
                    </v:shape>
                  </v:group>
                  <v:group id="Group 36" o:spid="_x0000_s1086" style="position:absolute;left:30848;width:14178;height:8541" coordsize="14177,8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rect id="Rectangle 37" o:spid="_x0000_s1087" style="position:absolute;top:6631;width:1909;height:1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v5MMMA&#10;AADbAAAADwAAAGRycy9kb3ducmV2LnhtbESPT2vCQBTE7wW/w/IEb7rxD1Wjq0ih1XozKl4f2WcS&#10;kn0bsluTfvuuIPQ4zMxvmPW2M5V4UOMKywrGowgEcWp1wZmCy/lzuADhPLLGyjIp+CUH203vbY2x&#10;ti2f6JH4TAQIuxgV5N7XsZQuzcmgG9maOHh32xj0QTaZ1A22AW4qOYmid2mw4LCQY00fOaVl8mMU&#10;fLeTqrhleNwnZXIt7exrPF8apQb9brcC4anz/+FX+6AVTOfw/BJ+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v5MMMAAADbAAAADwAAAAAAAAAAAAAAAACYAgAAZHJzL2Rv&#10;d25yZXYueG1sUEsFBgAAAAAEAAQA9QAAAIgDAAAAAA==&#10;" filled="f" strokecolor="red" strokeweight="3pt"/>
                    <v:shape id="Straight Arrow Connector 38" o:spid="_x0000_s1088" type="#_x0000_t32" style="position:absolute;left:1909;top:2813;width:2210;height:35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Cfqr0AAADbAAAADwAAAGRycy9kb3ducmV2LnhtbERPTYvCMBC9C/6HMAvebKorItUoKgh7&#10;EqzieWjGpmwzKU1s6783B8Hj431vdoOtRUetrxwrmCUpCOLC6YpLBbfraboC4QOyxtoxKXiRh912&#10;PNpgpl3PF+ryUIoYwj5DBSaEJpPSF4Ys+sQ1xJF7uNZiiLAtpW6xj+G2lvM0XUqLFccGgw0dDRX/&#10;+dMq6I65m93nvTZ6cVqszmHPw6FUavIz7NcgAg3hK/64/7SC3zg2fok/QG7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5An6q9AAAA2wAAAA8AAAAAAAAAAAAAAAAAoQIA&#10;AGRycy9kb3ducmV2LnhtbFBLBQYAAAAABAAEAPkAAACLAwAAAAA=&#10;" strokecolor="#c00000" strokeweight=".5pt">
                      <v:stroke endarrow="block" joinstyle="miter"/>
                    </v:shape>
                    <v:shape id="Text Box 39" o:spid="_x0000_s1089" type="#_x0000_t202" style="position:absolute;left:1113;width:13064;height:2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9iYcMA&#10;AADbAAAADwAAAGRycy9kb3ducmV2LnhtbESPQWvCQBSE7wX/w/KE3upGhVajq0iLbfFmFMHbI/tM&#10;gtm3YXdN4r/vCkKPw8x8wyzXvalFS85XlhWMRwkI4tzqigsFx8P2bQbCB2SNtWVScCcP69XgZYmp&#10;th3vqc1CISKEfYoKyhCaVEqfl2TQj2xDHL2LdQZDlK6Q2mEX4aaWkyR5lwYrjgslNvRZUn7NbkbB&#10;7uvnI1yy4zQrdt/duR1P8O5OSr0O+80CRKA+/Ief7V+tYDqHx5f4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69iYcMAAADbAAAADwAAAAAAAAAAAAAAAACYAgAAZHJzL2Rv&#10;d25yZXYueG1sUEsFBgAAAAAEAAQA9QAAAIgDAAAAAA==&#10;" fillcolor="white [3201]" strokecolor="red" strokeweight=".5pt">
                      <v:textbox>
                        <w:txbxContent>
                          <w:p w:rsidR="000F5385" w:rsidRDefault="000F5385" w:rsidP="00F320BA">
                            <w:pPr>
                              <w:ind w:left="0" w:firstLine="0"/>
                            </w:pPr>
                            <w:r>
                              <w:t>Right Motor Port</w:t>
                            </w:r>
                          </w:p>
                        </w:txbxContent>
                      </v:textbox>
                    </v:shape>
                  </v:group>
                  <v:group id="Group 40" o:spid="_x0000_s1090" style="position:absolute;left:6659;top:16479;width:7509;height:15069" coordorigin="-977" coordsize="7508,15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roundrect id="Rounded Rectangle 41" o:spid="_x0000_s1091" style="position:absolute;left:2713;width:3818;height:3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/jsQA&#10;AADbAAAADwAAAGRycy9kb3ducmV2LnhtbESP0WrCQBRE3wX/YbmCb7rRlCKpq9hK0aeSxH7AJXub&#10;xGbvxuw2iX/fLRR8HGbmDLPdj6YRPXWutqxgtYxAEBdW11wq+Ly8LzYgnEfW2FgmBXdysN9NJ1tM&#10;tB04oz73pQgQdgkqqLxvEyldUZFBt7QtcfC+bGfQB9mVUnc4BLhp5DqKnqXBmsNChS29VVR85z9G&#10;Qe6Or9eP6ym/3XgTp5k5xJSlSs1n4+EFhKfRP8L/7bNW8LSCvy/h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k/47EAAAA2wAAAA8AAAAAAAAAAAAAAAAAmAIAAGRycy9k&#10;b3ducmV2LnhtbFBLBQYAAAAABAAEAPUAAACJAwAAAAA=&#10;" filled="f" strokecolor="yellow" strokeweight="4.5pt">
                      <v:stroke joinstyle="miter"/>
                    </v:roundrect>
                    <v:shape id="Straight Arrow Connector 42" o:spid="_x0000_s1092" type="#_x0000_t32" style="position:absolute;left:4923;top:3516;width:0;height:50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t2YcMAAADbAAAADwAAAGRycy9kb3ducmV2LnhtbESP32rCMBTG74W9QzjC7jS1lE2qUTbd&#10;YIyBzvUBDs2xKWtOShNr59ObgeDlx/fnx7dcD7YRPXW+dqxgNk1AEJdO11wpKH7eJ3MQPiBrbByT&#10;gj/ysF49jJaYa3fmb+oPoRJxhH2OCkwIbS6lLw1Z9FPXEkfv6DqLIcqukrrDcxy3jUyT5ElarDkS&#10;DLa0MVT+Hk42ct96W2x3X5f0edM2+8J8vmYZKvU4Hl4WIAIN4R6+tT+0giyF/y/xB8jV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LdmHDAAAA2wAAAA8AAAAAAAAAAAAA&#10;AAAAoQIAAGRycy9kb3ducmV2LnhtbFBLBQYAAAAABAAEAPkAAACRAwAAAAA=&#10;" strokecolor="yellow" strokeweight=".5pt">
                      <v:stroke endarrow="block" joinstyle="miter"/>
                    </v:shape>
                    <v:shape id="Text Box 43" o:spid="_x0000_s1093" type="#_x0000_t202" style="position:absolute;left:-977;top:8638;width:6702;height:6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AuwsMA&#10;AADbAAAADwAAAGRycy9kb3ducmV2LnhtbESPS4vCQBCE7wv+h6GFvYhOfCAaHUUWJCsI4uPircm0&#10;STDTEzKzMf57RxD2WFTVV9Ry3ZpSNFS7wrKC4SACQZxaXXCm4HLe9mcgnEfWWFomBU9ysF51vpYY&#10;a/vgIzUnn4kAYRejgtz7KpbSpTkZdANbEQfvZmuDPsg6k7rGR4CbUo6iaCoNFhwWcqzoJ6f0fvoz&#10;Cg4ymfV6u4m5Jw3vr1Gin3PjlfrutpsFCE+t/w9/2r9awWQM7y/hB8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AuwsMAAADbAAAADwAAAAAAAAAAAAAAAACYAgAAZHJzL2Rv&#10;d25yZXYueG1sUEsFBgAAAAAEAAQA9QAAAIgDAAAAAA==&#10;" fillcolor="white [3201]" strokecolor="yellow" strokeweight=".5pt">
                      <v:textbox>
                        <w:txbxContent>
                          <w:p w:rsidR="000F5385" w:rsidRDefault="000F5385" w:rsidP="00F320BA">
                            <w:pPr>
                              <w:ind w:left="0" w:firstLine="0"/>
                            </w:pPr>
                            <w:r>
                              <w:t>Left Motor Power</w:t>
                            </w:r>
                          </w:p>
                        </w:txbxContent>
                      </v:textbox>
                    </v:shape>
                  </v:group>
                  <v:group id="Group 44" o:spid="_x0000_s1094" style="position:absolute;left:14769;top:16579;width:6202;height:14969" coordorigin="1706" coordsize="6202,14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roundrect id="Rounded Rectangle 45" o:spid="_x0000_s1095" style="position:absolute;left:2713;width:3818;height:3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aIacMA&#10;AADbAAAADwAAAGRycy9kb3ducmV2LnhtbESPzWrDMBCE74W8g9hAb7Uc05bgRgn5hRR6iWPc62Jt&#10;bVNrZSzFdt6+KhR6HGbmG2a1mUwrBupdY1nBIopBEJdWN1wpyK+npyUI55E1tpZJwZ0cbNazhxWm&#10;2o58oSHzlQgQdikqqL3vUildWZNBF9mOOHhftjfog+wrqXscA9y0MonjV2mw4bBQY0f7msrv7GYU&#10;JLQ7cfZBx/ci31uUh+IT80Spx/m0fQPhafL/4b/2WSt4foHfL+EH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aIacMAAADbAAAADwAAAAAAAAAAAAAAAACYAgAAZHJzL2Rv&#10;d25yZXYueG1sUEsFBgAAAAAEAAQA9QAAAIgDAAAAAA==&#10;" filled="f" strokecolor="#92d050" strokeweight="4.5pt">
                      <v:stroke joinstyle="miter"/>
                    </v:roundrect>
                    <v:shape id="Straight Arrow Connector 46" o:spid="_x0000_s1096" type="#_x0000_t32" style="position:absolute;left:4923;top:3516;width:0;height:50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PXz8QAAADbAAAADwAAAGRycy9kb3ducmV2LnhtbESPX2vCMBTF3wd+h3AF32ZaKZ1Uo4gi&#10;EwaD2VHw7dJc22pzU5qsdt9+GQz2eDh/fpz1djStGKh3jWUF8TwCQVxa3XCl4DM/Pi9BOI+ssbVM&#10;Cr7JwXYzeVpjpu2DP2g4+0qEEXYZKqi97zIpXVmTQTe3HXHwrrY36IPsK6l7fIRx08pFFKXSYMOB&#10;UGNH+5rK+/nLBG6cyPaQFsv85TreXt92SXF5t0rNpuNuBcLT6P/Df+2TVpCk8Psl/AC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I9fPxAAAANsAAAAPAAAAAAAAAAAA&#10;AAAAAKECAABkcnMvZG93bnJldi54bWxQSwUGAAAAAAQABAD5AAAAkgMAAAAA&#10;" strokecolor="#92d050" strokeweight=".5pt">
                      <v:stroke endarrow="block" joinstyle="miter"/>
                    </v:shape>
                    <v:shape id="Text Box 47" o:spid="_x0000_s1097" type="#_x0000_t202" style="position:absolute;left:1706;top:8538;width:6202;height:6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L3zcQA&#10;AADbAAAADwAAAGRycy9kb3ducmV2LnhtbESPX2vCMBTF34V9h3AHe9NUGW5Uo2xDQQQfrEP07dJc&#10;m2Jz0zXR1m9vhIGPh/Pnx5nOO1uJKzW+dKxgOEhAEOdOl1wo+N0t+58gfEDWWDkmBTfyMJ+99KaY&#10;atfylq5ZKEQcYZ+iAhNCnUrpc0MW/cDVxNE7ucZiiLIppG6wjeO2kqMkGUuLJUeCwZp+DOXn7GIj&#10;xBxH6/3f5rBYDo1bFNl329Vbpd5eu68JiEBdeIb/2yut4P0DHl/iD5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C983EAAAA2wAAAA8AAAAAAAAAAAAAAAAAmAIAAGRycy9k&#10;b3ducmV2LnhtbFBLBQYAAAAABAAEAPUAAACJAwAAAAA=&#10;" fillcolor="white [3201]" strokecolor="#92d050" strokeweight=".5pt">
                      <v:textbox>
                        <w:txbxContent>
                          <w:p w:rsidR="000F5385" w:rsidRDefault="000F5385" w:rsidP="00F320BA">
                            <w:pPr>
                              <w:ind w:left="0" w:firstLine="0"/>
                            </w:pPr>
                            <w:r>
                              <w:t>Right Motor Power</w:t>
                            </w:r>
                          </w:p>
                        </w:txbxContent>
                      </v:textbox>
                    </v:shape>
                  </v:group>
                  <v:group id="Group 48" o:spid="_x0000_s1098" style="position:absolute;left:26829;top:15572;width:17200;height:5993" coordorigin=",-2" coordsize="17200,5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roundrect id="Rounded Rectangle 49" o:spid="_x0000_s1099" style="position:absolute;top:1205;width:3814;height:3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s9xsMA&#10;AADbAAAADwAAAGRycy9kb3ducmV2LnhtbESPT4vCMBTE78J+h/AW9iJrWhFxq1EWRdiLgn/w/Gie&#10;TdnmpTTRtt/eCILHYWZ+wyxWna3EnRpfOlaQjhIQxLnTJRcKzqft9wyED8gaK8ekoCcPq+XHYIGZ&#10;di0f6H4MhYgQ9hkqMCHUmZQ+N2TRj1xNHL2rayyGKJtC6gbbCLeVHCfJVFosOS4YrGltKP8/3qyC&#10;/XCzTi91NzZ9WxaX8w77TTpV6uuz+52DCNSFd/jV/tMKJj/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s9xsMAAADbAAAADwAAAAAAAAAAAAAAAACYAgAAZHJzL2Rv&#10;d25yZXYueG1sUEsFBgAAAAAEAAQA9QAAAIgDAAAAAA==&#10;" filled="f" strokecolor="#7030a0" strokeweight="4.5pt">
                      <v:stroke joinstyle="miter"/>
                    </v:roundrect>
                    <v:shape id="Straight Arrow Connector 50" o:spid="_x0000_s1100" type="#_x0000_t32" style="position:absolute;left:3818;top:2713;width:61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v5gL4AAADbAAAADwAAAGRycy9kb3ducmV2LnhtbERPS2vCQBC+F/wPywje6sZiRaKrBKHQ&#10;Y5rW+5gdk2B2NmQ3j/bXdw6FHj++9/E8u1aN1IfGs4HNOgFFXHrbcGXg6/PteQ8qRGSLrWcy8E0B&#10;zqfF0xFT6yf+oLGIlZIQDikaqGPsUq1DWZPDsPYdsXB33zuMAvtK2x4nCXetfkmSnXbYsDTU2NGl&#10;pvJRDM7Aa6XjthuvTT7sbjxYzObHT27MajlnB1CR5vgv/nO/W/HJevkiP0Cff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OO/mAvgAAANsAAAAPAAAAAAAAAAAAAAAAAKEC&#10;AABkcnMvZG93bnJldi54bWxQSwUGAAAAAAQABAD5AAAAjAMAAAAA&#10;" strokecolor="#7030a0" strokeweight=".5pt">
                      <v:stroke endarrow="block" joinstyle="miter"/>
                    </v:shape>
                    <v:shape id="Text Box 51" o:spid="_x0000_s1101" type="#_x0000_t202" style="position:absolute;left:10148;top:-2;width:7052;height:59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OaucQA&#10;AADbAAAADwAAAGRycy9kb3ducmV2LnhtbESPS2vCQBSF90L/w3AL7swkSqWNmYgIgghdNH3g8pK5&#10;TUIzd2JmNGl/fUcQXB7O4+Nk69G04kK9aywrSKIYBHFpdcOVgo/33ewZhPPIGlvLpOCXHKzzh0mG&#10;qbYDv9Gl8JUII+xSVFB736VSurImgy6yHXHwvm1v0AfZV1L3OIRx08p5HC+lwYYDocaOtjWVP8XZ&#10;BIinw+L0t/jqdi75jF+tfRmKo1LTx3GzAuFp9Pfwrb3XCp4SuH4JP0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TmrnEAAAA2wAAAA8AAAAAAAAAAAAAAAAAmAIAAGRycy9k&#10;b3ducmV2LnhtbFBLBQYAAAAABAAEAPUAAACJAwAAAAA=&#10;" fillcolor="white [3201]" strokecolor="#7030a0" strokeweight=".5pt">
                      <v:textbox>
                        <w:txbxContent>
                          <w:p w:rsidR="000F5385" w:rsidRDefault="000F5385" w:rsidP="00F320BA">
                            <w:pPr>
                              <w:ind w:left="0" w:firstLine="0"/>
                            </w:pPr>
                            <w:r>
                              <w:t>Brake when finished</w:t>
                            </w:r>
                          </w:p>
                        </w:txbxContent>
                      </v:textbox>
                    </v:shape>
                  </v:group>
                  <v:group id="Group 52" o:spid="_x0000_s1102" style="position:absolute;left:21503;top:16579;width:10458;height:13633" coordorigin="2713" coordsize="10458,13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roundrect id="Rounded Rectangle 53" o:spid="_x0000_s1103" style="position:absolute;left:2713;width:3818;height:3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ovGsIA&#10;AADbAAAADwAAAGRycy9kb3ducmV2LnhtbESPQWvCQBSE70L/w/KE3nSj1lJiNlKkheKpxvb+yD6z&#10;wezbkN3Grb/eLRQ8DjPzDVNso+3ESINvHStYzDMQxLXTLTcKvo7vsxcQPiBr7ByTgl/ysC0fJgXm&#10;2l34QGMVGpEg7HNUYELocyl9bciin7ueOHknN1gMSQ6N1ANeEtx2cpllz9Jiy2nBYE87Q/W5+rEK&#10;nnZ4Xe1Po0nUz+9ool3v35ZKPU7j6wZEoBju4f/2h1awXsHfl/QDZH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Oi8awgAAANsAAAAPAAAAAAAAAAAAAAAAAJgCAABkcnMvZG93&#10;bnJldi54bWxQSwUGAAAAAAQABAD1AAAAhwMAAAAA&#10;" filled="f" strokecolor="#ffc000" strokeweight="4.5pt">
                      <v:stroke joinstyle="miter"/>
                    </v:roundrect>
                    <v:shape id="Straight Arrow Connector 54" o:spid="_x0000_s1104" type="#_x0000_t32" style="position:absolute;left:4923;top:3516;width:0;height:50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IiMAAAADbAAAADwAAAGRycy9kb3ducmV2LnhtbERPzYrCMBC+C/sOYQRvmlpWV6pRZMFV&#10;D4JrfYCxGdtiMylN1O4+vREEj98/32zRmkrcqHGlZQXDQQSCOLO65FzBMV31JyCcR9ZYWSYFf+Rg&#10;Mf/ozDDR9s6/dDv4XIQSdgkqKLyvEyldVpBBN7A1cdDOtjHoA2xyqRu8h3JTyTiKxtJgyWGhwJq+&#10;C8ouh6tRsN7th1+TdslpfEpHP9tNvPsPvOp12+UUhKfWv82v9EYrGH3C80v4AXL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SSIjAAAAA2wAAAA8AAAAAAAAAAAAAAAAA&#10;oQIAAGRycy9kb3ducmV2LnhtbFBLBQYAAAAABAAEAPkAAACOAwAAAAA=&#10;" strokecolor="#ffc000" strokeweight=".5pt">
                      <v:stroke endarrow="block" joinstyle="miter"/>
                    </v:shape>
                    <v:shape id="Text Box 55" o:spid="_x0000_s1105" type="#_x0000_t202" style="position:absolute;left:3111;top:8523;width:10060;height:5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FGbsQA&#10;AADbAAAADwAAAGRycy9kb3ducmV2LnhtbESPQWvCQBSE7wX/w/KEXkrdWLCU1I3UgCjeGivo7ZF9&#10;TZZk34bsqsm/d4VCj8PMfMMsV4NtxZV6bxwrmM8SEMSl04YrBT+HzesHCB+QNbaOScFIHlbZ5GmJ&#10;qXY3/qZrESoRIexTVFCH0KVS+rImi37mOuLo/breYoiyr6Tu8RbhtpVvSfIuLRqOCzV2lNdUNsXF&#10;KsjNSOu1P+U0bm2zP57NuXgZlXqeDl+fIAIN4T/8195pBYsFPL7EHy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BRm7EAAAA2wAAAA8AAAAAAAAAAAAAAAAAmAIAAGRycy9k&#10;b3ducmV2LnhtbFBLBQYAAAAABAAEAPUAAACJAwAAAAA=&#10;" fillcolor="white [3201]" strokecolor="#ffc000" strokeweight=".5pt">
                      <v:textbox>
                        <w:txbxContent>
                          <w:p w:rsidR="000F5385" w:rsidRPr="00F320BA" w:rsidRDefault="000F5385" w:rsidP="00F320BA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 of Rotations</w:t>
                            </w:r>
                          </w:p>
                        </w:txbxContent>
                      </v:textbox>
                    </v:shape>
                  </v:group>
                </v:group>
                <v:group id="Group 56" o:spid="_x0000_s1106" style="position:absolute;top:16200;width:23058;height:5367" coordorigin="-9143" coordsize="23058,5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roundrect id="Rounded Rectangle 57" o:spid="_x0000_s1107" style="position:absolute;left:5462;width:8452;height:53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u3WcUA&#10;AADbAAAADwAAAGRycy9kb3ducmV2LnhtbESPT2vCQBTE74V+h+UVvNXdFvxD6kaKKCh6qRa8vmZf&#10;k5Ds2zS7xuind4WCx2FmfsPM5r2tRUetLx1reBsqEMSZMyXnGr4Pq9cpCB+QDdaOScOFPMzT56cZ&#10;Jsad+Yu6fchFhLBPUEMRQpNI6bOCLPqha4ij9+taiyHKNpemxXOE21q+KzWWFkuOCwU2tCgoq/Yn&#10;q+FUba6Tn/Jvd+yuC6n4qDbb5VLrwUv/+QEiUB8e4f/22mgYTeD+Jf4Am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i7dZxQAAANsAAAAPAAAAAAAAAAAAAAAAAJgCAABkcnMv&#10;ZG93bnJldi54bWxQSwUGAAAAAAQABAD1AAAAigMAAAAA&#10;" filled="f" strokecolor="red" strokeweight="4.5pt">
                    <v:stroke joinstyle="miter"/>
                  </v:roundrect>
                  <v:shape id="Straight Arrow Connector 58" o:spid="_x0000_s1108" type="#_x0000_t32" style="position:absolute;left:-1963;top:2683;width:7425;height: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5zMIAAADbAAAADwAAAGRycy9kb3ducmV2LnhtbERPu27CMBTdK/UfrFupG3HaAiohDkIg&#10;HlMroAxsV/FtEjW+DrEB9+/rAanj0Xnns2BacaXeNZYVvCQpCOLS6oYrBV+H1eAdhPPIGlvLpOCX&#10;HMyKx4ccM21vvKPr3lcihrDLUEHtfZdJ6cqaDLrEdsSR+7a9QR9hX0nd4y2Gm1a+pulYGmw4NtTY&#10;0aKm8md/MQqO52VY83nzMTmtDsNPb6u3MsyVen4K8ykIT8H/i+/urVYwimPjl/gD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es5zMIAAADbAAAADwAAAAAAAAAAAAAA&#10;AAChAgAAZHJzL2Rvd25yZXYueG1sUEsFBgAAAAAEAAQA+QAAAJADAAAAAA==&#10;" strokecolor="red" strokeweight=".5pt">
                    <v:stroke endarrow="block" joinstyle="miter"/>
                  </v:shape>
                  <v:shape id="Text Box 59" o:spid="_x0000_s1109" type="#_x0000_t202" style="position:absolute;left:-9143;top:1093;width:718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CHwcQA&#10;AADbAAAADwAAAGRycy9kb3ducmV2LnhtbESPQWvCQBSE74L/YXlCb2ajxbamriJKbfHWVITeHtln&#10;Esy+DbvbJP77bqHgcZiZb5jVZjCN6Mj52rKCWZKCIC6srrlUcPp6m76A8AFZY2OZFNzIw2Y9Hq0w&#10;07bnT+ryUIoIYZ+hgiqENpPSFxUZ9IltiaN3sc5giNKVUjvsI9w0cp6mT9JgzXGhwpZ2FRXX/Mco&#10;OO7fn8MlPz3m5fHQf3ezOd7cWamHybB9BRFoCPfwf/tDK1gs4e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wh8HEAAAA2wAAAA8AAAAAAAAAAAAAAAAAmAIAAGRycy9k&#10;b3ducmV2LnhtbFBLBQYAAAAABAAEAPUAAACJAwAAAAA=&#10;" fillcolor="white [3201]" strokecolor="red" strokeweight=".5pt">
                    <v:textbox>
                      <w:txbxContent>
                        <w:p w:rsidR="000F5385" w:rsidRDefault="000F5385" w:rsidP="00F320BA">
                          <w:pPr>
                            <w:ind w:left="0" w:firstLine="0"/>
                          </w:pPr>
                          <w:r>
                            <w:t>Mode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52D33" w:rsidRPr="00852D33" w:rsidRDefault="00F00EF7" w:rsidP="00F00EF7">
      <w:pPr>
        <w:pStyle w:val="Heading1"/>
      </w:pPr>
      <w:r>
        <w:lastRenderedPageBreak/>
        <w:t>Activity 1 – Moving Straight</w:t>
      </w:r>
    </w:p>
    <w:p w:rsidR="00073741" w:rsidRDefault="00073741" w:rsidP="00F00EF7">
      <w:pPr>
        <w:pStyle w:val="Heading2"/>
      </w:pPr>
      <w:r>
        <w:t>Move Steering</w:t>
      </w:r>
    </w:p>
    <w:p w:rsidR="006C1423" w:rsidRDefault="006C1423" w:rsidP="006C1423">
      <w:pPr>
        <w:ind w:left="0"/>
        <w:rPr>
          <w:lang w:eastAsia="en-US"/>
        </w:rPr>
      </w:pPr>
      <w:r>
        <w:rPr>
          <w:lang w:eastAsia="en-US"/>
        </w:rPr>
        <w:t>Move forward 5 rotations in a straight line using the block below.</w:t>
      </w:r>
    </w:p>
    <w:p w:rsidR="006C1423" w:rsidRDefault="006C1423" w:rsidP="006C1423">
      <w:pPr>
        <w:pStyle w:val="ListParagraph"/>
        <w:keepNext/>
      </w:pPr>
      <w:r>
        <w:rPr>
          <w:noProof/>
        </w:rPr>
        <w:drawing>
          <wp:inline distT="0" distB="0" distL="0" distR="0" wp14:anchorId="77862C5E" wp14:editId="716112B9">
            <wp:extent cx="1834342" cy="8591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ve Steer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729" cy="87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33" w:rsidRPr="00852D33" w:rsidRDefault="00852D33" w:rsidP="006C1423">
      <w:pPr>
        <w:pStyle w:val="ListParagraph"/>
        <w:keepNext/>
      </w:pPr>
    </w:p>
    <w:p w:rsidR="00073741" w:rsidRDefault="00852D33" w:rsidP="00F00EF7">
      <w:pPr>
        <w:pStyle w:val="Heading2"/>
      </w:pPr>
      <w:r>
        <w:t>Move Tank</w:t>
      </w:r>
    </w:p>
    <w:p w:rsidR="006C1423" w:rsidRDefault="006C1423" w:rsidP="006C1423">
      <w:pPr>
        <w:ind w:left="0"/>
      </w:pPr>
      <w:r>
        <w:rPr>
          <w:lang w:eastAsia="en-US"/>
        </w:rPr>
        <w:t>Move forward 5 rotations in a straight line using the block below.</w:t>
      </w:r>
    </w:p>
    <w:p w:rsidR="00852D33" w:rsidRPr="00852D33" w:rsidRDefault="006C1423" w:rsidP="00852D33">
      <w:r>
        <w:rPr>
          <w:noProof/>
        </w:rPr>
        <w:drawing>
          <wp:inline distT="0" distB="0" distL="0" distR="0" wp14:anchorId="3E17EF17" wp14:editId="373C147B">
            <wp:extent cx="1823258" cy="848955"/>
            <wp:effectExtent l="0" t="0" r="571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ve Tan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95" cy="8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33" w:rsidRPr="00852D33" w:rsidRDefault="00F00EF7" w:rsidP="006C2C3D">
      <w:pPr>
        <w:pStyle w:val="Heading1"/>
      </w:pPr>
      <w:r>
        <w:t xml:space="preserve">Activity 2 – </w:t>
      </w:r>
      <w:r w:rsidR="00852D33">
        <w:t>Turning</w:t>
      </w:r>
    </w:p>
    <w:p w:rsidR="00FD4E88" w:rsidRDefault="00FD4E88" w:rsidP="006C2C3D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Point Turn</w:t>
      </w:r>
    </w:p>
    <w:p w:rsidR="006C2C3D" w:rsidRDefault="006C2C3D" w:rsidP="00FD4E88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Move forward 2 rotations, turn left in one spot as shown below. Then move forward 1 rota</w:t>
      </w:r>
      <w:r w:rsidR="00FD4E88">
        <w:rPr>
          <w:lang w:eastAsia="en-US"/>
        </w:rPr>
        <w:t>tion. Use the move tank block</w:t>
      </w:r>
      <w:r>
        <w:rPr>
          <w:lang w:eastAsia="en-US"/>
        </w:rPr>
        <w:t xml:space="preserve"> to turn.</w:t>
      </w:r>
    </w:p>
    <w:p w:rsidR="006C2C3D" w:rsidRDefault="006C2C3D" w:rsidP="00FD4E88">
      <w:pPr>
        <w:ind w:left="720" w:firstLine="720"/>
        <w:rPr>
          <w:i/>
          <w:lang w:eastAsia="en-US"/>
        </w:rPr>
      </w:pPr>
      <w:r w:rsidRPr="006C2C3D">
        <w:rPr>
          <w:i/>
          <w:lang w:eastAsia="en-US"/>
        </w:rPr>
        <w:t xml:space="preserve">Hint – What happens if the </w:t>
      </w:r>
      <w:r w:rsidR="00FD4E88" w:rsidRPr="006C2C3D">
        <w:rPr>
          <w:i/>
          <w:lang w:eastAsia="en-US"/>
        </w:rPr>
        <w:t>powers on the left and right motors are</w:t>
      </w:r>
      <w:r w:rsidRPr="006C2C3D">
        <w:rPr>
          <w:i/>
          <w:lang w:eastAsia="en-US"/>
        </w:rPr>
        <w:t xml:space="preserve"> different?</w:t>
      </w:r>
    </w:p>
    <w:p w:rsidR="006C2C3D" w:rsidRDefault="006C2C3D" w:rsidP="006C2C3D">
      <w:pPr>
        <w:ind w:left="0" w:firstLine="0"/>
        <w:rPr>
          <w:i/>
          <w:lang w:eastAsia="en-US"/>
        </w:rPr>
      </w:pPr>
    </w:p>
    <w:p w:rsidR="001B1ACC" w:rsidRDefault="001B1ACC" w:rsidP="001B1ACC">
      <w:pPr>
        <w:pStyle w:val="ListParagraph"/>
        <w:keepNext/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0A2D11" wp14:editId="7D6FA0AA">
            <wp:simplePos x="0" y="0"/>
            <wp:positionH relativeFrom="column">
              <wp:posOffset>3148330</wp:posOffset>
            </wp:positionH>
            <wp:positionV relativeFrom="paragraph">
              <wp:posOffset>146685</wp:posOffset>
            </wp:positionV>
            <wp:extent cx="2266950" cy="1055370"/>
            <wp:effectExtent l="0" t="0" r="0" b="0"/>
            <wp:wrapSquare wrapText="bothSides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ove Tan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C3D">
        <w:rPr>
          <w:noProof/>
        </w:rPr>
        <mc:AlternateContent>
          <mc:Choice Requires="wpg">
            <w:drawing>
              <wp:inline distT="0" distB="0" distL="0" distR="0" wp14:anchorId="3E73A281" wp14:editId="752DF55E">
                <wp:extent cx="1579418" cy="1296785"/>
                <wp:effectExtent l="0" t="0" r="20955" b="17780"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9418" cy="1296785"/>
                          <a:chOff x="0" y="0"/>
                          <a:chExt cx="1713578" cy="1472753"/>
                        </a:xfrm>
                      </wpg:grpSpPr>
                      <wps:wsp>
                        <wps:cNvPr id="61" name="Rectangle 61"/>
                        <wps:cNvSpPr/>
                        <wps:spPr>
                          <a:xfrm>
                            <a:off x="0" y="0"/>
                            <a:ext cx="1713578" cy="14727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" name="Group 62"/>
                        <wpg:cNvGrpSpPr/>
                        <wpg:grpSpPr>
                          <a:xfrm>
                            <a:off x="929854" y="182880"/>
                            <a:ext cx="110529" cy="1180943"/>
                            <a:chOff x="0" y="0"/>
                            <a:chExt cx="110529" cy="1180943"/>
                          </a:xfrm>
                        </wpg:grpSpPr>
                        <wpg:grpSp>
                          <wpg:cNvPr id="63" name="Group 63"/>
                          <wpg:cNvGrpSpPr/>
                          <wpg:grpSpPr>
                            <a:xfrm>
                              <a:off x="95987" y="146528"/>
                              <a:ext cx="3810" cy="1034415"/>
                              <a:chOff x="-1" y="43733"/>
                              <a:chExt cx="3810" cy="1034440"/>
                            </a:xfrm>
                          </wpg:grpSpPr>
                          <wps:wsp>
                            <wps:cNvPr id="64" name="Straight Arrow Connector 64"/>
                            <wps:cNvCnPr/>
                            <wps:spPr>
                              <a:xfrm flipV="1">
                                <a:off x="0" y="504967"/>
                                <a:ext cx="0" cy="573206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Straight Connector 65"/>
                            <wps:cNvCnPr/>
                            <wps:spPr>
                              <a:xfrm flipV="1">
                                <a:off x="-1" y="43733"/>
                                <a:ext cx="3810" cy="576469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6" name="Bent-Up Arrow 66"/>
                          <wps:cNvSpPr/>
                          <wps:spPr>
                            <a:xfrm rot="16200000">
                              <a:off x="-27258" y="27258"/>
                              <a:ext cx="165045" cy="110529"/>
                            </a:xfrm>
                            <a:prstGeom prst="bentUpArrow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7" name="Straight Arrow Connector 67"/>
                        <wps:cNvCnPr/>
                        <wps:spPr>
                          <a:xfrm flipH="1">
                            <a:off x="270456" y="208638"/>
                            <a:ext cx="691763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0" o:spid="_x0000_s1026" style="width:124.35pt;height:102.1pt;mso-position-horizontal-relative:char;mso-position-vertical-relative:line" coordsize="17135,14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">
                <v:rect id="Rectangle 61" o:spid="_x0000_s1027" style="position:absolute;width:17135;height:14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W0IMMA&#10;AADbAAAADwAAAGRycy9kb3ducmV2LnhtbESPQWvCQBSE74L/YXlCL6KbVBCJrqLSFk+C2kOPL9nX&#10;bGj2bcxuNf57VxA8DjPzDbNYdbYWF2p95VhBOk5AEBdOV1wq+D59jmYgfEDWWDsmBTfysFr2ewvM&#10;tLvygS7HUIoIYZ+hAhNCk0npC0MW/dg1xNH7da3FEGVbSt3iNcJtLd+TZCotVhwXDDa0NVT8Hf+t&#10;gvrHFP48Ge7z/OOL8zNvUpNulHobdOs5iEBdeIWf7Z1WME3h8SX+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W0IMMAAADbAAAADwAAAAAAAAAAAAAAAACYAgAAZHJzL2Rv&#10;d25yZXYueG1sUEsFBgAAAAAEAAQA9QAAAIgDAAAAAA==&#10;" fillcolor="#70ad47 [3209]" strokecolor="#375623 [1609]" strokeweight="1pt"/>
                <v:group id="Group 62" o:spid="_x0000_s1028" style="position:absolute;left:9298;top:1828;width:1105;height:11810" coordsize="1105,11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group id="Group 63" o:spid="_x0000_s1029" style="position:absolute;left:959;top:1465;width:38;height:10344" coordorigin=",437" coordsize="38,10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shape id="Straight Arrow Connector 64" o:spid="_x0000_s1030" type="#_x0000_t32" style="position:absolute;top:5049;width:0;height:57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aQOcQAAADbAAAADwAAAGRycy9kb3ducmV2LnhtbESPT2vCQBTE70K/w/KEXqRuWvxTo6uI&#10;KOjRtLTXR/aZjWbfhuxq4rfvFgSPw8z8hlmsOluJGzW+dKzgfZiAIM6dLrlQ8P21e/sE4QOyxsox&#10;KbiTh9XypbfAVLuWj3TLQiEihH2KCkwIdSqlzw1Z9ENXE0fv5BqLIcqmkLrBNsJtJT+SZCItlhwX&#10;DNa0MZRfsqtVcGz3g+nZZNqd8Xc23h620x+8KPXa79ZzEIG68Aw/2nutYDKC/y/xB8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ppA5xAAAANsAAAAPAAAAAAAAAAAA&#10;AAAAAKECAABkcnMvZG93bnJldi54bWxQSwUGAAAAAAQABAD5AAAAkgMAAAAA&#10;" strokecolor="red" strokeweight="3pt">
                      <v:stroke endarrow="block" joinstyle="miter"/>
                    </v:shape>
                    <v:line id="Straight Connector 65" o:spid="_x0000_s1031" style="position:absolute;flip:y;visibility:visible;mso-wrap-style:square" from="0,437" to="38,6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wzY8QAAADbAAAADwAAAGRycy9kb3ducmV2LnhtbESPQWvCQBSE7wX/w/IK3uqmxYqkWUWE&#10;imB70BbPL9nXbDD7NuyuSfz3bqHQ4zAz3zDFerSt6MmHxrGC51kGgrhyuuFawffX+9MSRIjIGlvH&#10;pOBGAdaryUOBuXYDH6k/xVokCIccFZgYu1zKUBmyGGauI07ej/MWY5K+ltrjkOC2lS9ZtpAWG04L&#10;BjvaGqoup6tNlNGXgzkcus+d35+P836ZlecPpaaP4+YNRKQx/of/2nutYPEKv1/SD5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7DNjxAAAANsAAAAPAAAAAAAAAAAA&#10;AAAAAKECAABkcnMvZG93bnJldi54bWxQSwUGAAAAAAQABAD5AAAAkgMAAAAA&#10;" strokecolor="red" strokeweight="3pt">
                      <v:stroke joinstyle="miter"/>
                    </v:line>
                  </v:group>
                  <v:shape id="Bent-Up Arrow 66" o:spid="_x0000_s1032" style="position:absolute;left:-272;top:272;width:1650;height:1105;rotation:-90;visibility:visible;mso-wrap-style:square;v-text-anchor:middle" coordsize="165045,110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kUbcYA&#10;AADbAAAADwAAAGRycy9kb3ducmV2LnhtbESPQWvCQBSE7wX/w/IKXqRuFAw2dRUpFcSDWNsKvT2y&#10;r9k02bchu8b477uC0OMwM98wi1Vva9FR60vHCibjBARx7nTJhYLPj83THIQPyBprx6TgSh5Wy8HD&#10;AjPtLvxO3TEUIkLYZ6jAhNBkUvrckEU/dg1x9H5cazFE2RZSt3iJcFvLaZKk0mLJccFgQ6+G8up4&#10;tgrm5vS7/65OOJtN3Oht9PV82B20UsPHfv0CIlAf/sP39lYrSFO4fYk/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kUbcYAAADbAAAADwAAAAAAAAAAAAAAAACYAgAAZHJz&#10;L2Rvd25yZXYueG1sUEsFBgAAAAAEAAQA9QAAAIsDAAAAAA==&#10;" path="m,82897r123597,l123597,27632r-13816,l137413,r27632,27632l151229,27632r,82897l,110529,,82897xe" fillcolor="red" strokecolor="red" strokeweight="1pt">
                    <v:stroke joinstyle="miter"/>
                    <v:path arrowok="t" o:connecttype="custom" o:connectlocs="0,82897;123597,82897;123597,27632;109781,27632;137413,0;165045,27632;151229,27632;151229,110529;0,110529;0,82897" o:connectangles="0,0,0,0,0,0,0,0,0,0"/>
                  </v:shape>
                </v:group>
                <v:shape id="Straight Arrow Connector 67" o:spid="_x0000_s1033" type="#_x0000_t32" style="position:absolute;left:2704;top:2086;width:69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QOTsMAAADbAAAADwAAAGRycy9kb3ducmV2LnhtbESPQWvCQBSE74L/YXmCF9GNhZo2uoqI&#10;gh5NS70+sq/ZaPZtyG5N+u/dQsHjMDPfMKtNb2txp9ZXjhXMZwkI4sLpiksFnx+H6RsIH5A11o5J&#10;wS952KyHgxVm2nV8pnseShEh7DNUYEJoMil9Yciin7mGOHrfrrUYomxLqVvsItzW8iVJFtJixXHB&#10;YEM7Q8Ut/7EKzt1xkl5Nrt0VL++v+9M+/cKbUuNRv12CCNSHZ/i/fdQKFin8fYk/QK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0Dk7DAAAA2wAAAA8AAAAAAAAAAAAA&#10;AAAAoQIAAGRycy9kb3ducmV2LnhtbFBLBQYAAAAABAAEAPkAAACRAwAAAAA=&#10;" strokecolor="red" strokeweight="3pt">
                  <v:stroke endarrow="block" joinstyle="miter"/>
                </v:shape>
                <w10:anchorlock/>
              </v:group>
            </w:pict>
          </mc:Fallback>
        </mc:AlternateContent>
      </w:r>
    </w:p>
    <w:p w:rsidR="006C2C3D" w:rsidRDefault="000F5385" w:rsidP="00FD4E88">
      <w:pPr>
        <w:pStyle w:val="ListParagraph"/>
        <w:keepNext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 xml:space="preserve">Repeat part </w:t>
      </w:r>
      <w:proofErr w:type="spellStart"/>
      <w:r>
        <w:rPr>
          <w:lang w:eastAsia="en-US"/>
        </w:rPr>
        <w:t>i</w:t>
      </w:r>
      <w:proofErr w:type="spellEnd"/>
      <w:r w:rsidR="006C2C3D">
        <w:rPr>
          <w:lang w:eastAsia="en-US"/>
        </w:rPr>
        <w:t xml:space="preserve"> using the move steering block.</w:t>
      </w:r>
    </w:p>
    <w:p w:rsidR="006C2C3D" w:rsidRPr="00E83030" w:rsidRDefault="006C2C3D" w:rsidP="00FD4E88">
      <w:pPr>
        <w:ind w:left="720" w:firstLine="720"/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E2638C" wp14:editId="3B11E3C0">
            <wp:simplePos x="0" y="0"/>
            <wp:positionH relativeFrom="column">
              <wp:posOffset>1533525</wp:posOffset>
            </wp:positionH>
            <wp:positionV relativeFrom="paragraph">
              <wp:posOffset>372745</wp:posOffset>
            </wp:positionV>
            <wp:extent cx="1952625" cy="866775"/>
            <wp:effectExtent l="0" t="0" r="9525" b="9525"/>
            <wp:wrapSquare wrapText="bothSides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ove Steer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C3D">
        <w:rPr>
          <w:i/>
          <w:lang w:eastAsia="en-US"/>
        </w:rPr>
        <w:t>Hint – What happens if the direction is very high</w:t>
      </w:r>
      <w:r w:rsidR="00FD4E88">
        <w:rPr>
          <w:i/>
          <w:lang w:eastAsia="en-US"/>
        </w:rPr>
        <w:t xml:space="preserve"> or low</w:t>
      </w:r>
      <w:r w:rsidRPr="006C2C3D">
        <w:rPr>
          <w:i/>
          <w:lang w:eastAsia="en-US"/>
        </w:rPr>
        <w:t>?</w:t>
      </w:r>
      <w:r w:rsidRPr="006C2C3D">
        <w:rPr>
          <w:noProof/>
        </w:rPr>
        <w:t xml:space="preserve"> </w:t>
      </w:r>
    </w:p>
    <w:p w:rsidR="006C2C3D" w:rsidRDefault="006C2C3D">
      <w:pPr>
        <w:spacing w:after="160" w:line="259" w:lineRule="auto"/>
        <w:ind w:left="0" w:firstLine="0"/>
        <w:jc w:val="left"/>
      </w:pPr>
      <w:r>
        <w:br w:type="page"/>
      </w:r>
    </w:p>
    <w:p w:rsidR="00FD4E88" w:rsidRDefault="00FD4E88" w:rsidP="00FD4E88">
      <w:pPr>
        <w:pStyle w:val="ListParagraph"/>
        <w:numPr>
          <w:ilvl w:val="0"/>
          <w:numId w:val="3"/>
        </w:numPr>
        <w:spacing w:after="160" w:line="259" w:lineRule="auto"/>
      </w:pPr>
      <w:r>
        <w:lastRenderedPageBreak/>
        <w:t xml:space="preserve"> Single Motor Turn</w:t>
      </w:r>
    </w:p>
    <w:p w:rsidR="00FD4E88" w:rsidRDefault="00FD4E88" w:rsidP="00FD4E88">
      <w:pPr>
        <w:pStyle w:val="ListParagraph"/>
        <w:numPr>
          <w:ilvl w:val="0"/>
          <w:numId w:val="5"/>
        </w:numPr>
        <w:spacing w:after="160" w:line="259" w:lineRule="auto"/>
      </w:pPr>
      <w:r>
        <w:t>Place a str</w:t>
      </w:r>
      <w:r w:rsidR="000F5385">
        <w:t>aight line of tape on the floor. Move straight down the tape with one wheel on the tape, turn around after 2 rotations and return to the start. The wheel on the tape cannot leave the tape.</w:t>
      </w:r>
    </w:p>
    <w:p w:rsidR="00FD4E88" w:rsidRDefault="00FD4E88" w:rsidP="00FD4E88">
      <w:pPr>
        <w:pStyle w:val="ListParagraph"/>
        <w:spacing w:after="160" w:line="259" w:lineRule="auto"/>
      </w:pPr>
    </w:p>
    <w:p w:rsidR="006C2C3D" w:rsidRDefault="006C2C3D" w:rsidP="006C2C3D">
      <w:pPr>
        <w:pStyle w:val="ListParagraph"/>
        <w:numPr>
          <w:ilvl w:val="0"/>
          <w:numId w:val="3"/>
        </w:numPr>
      </w:pPr>
      <w:r>
        <w:t>Make the turn shown below using the move steering block.</w:t>
      </w:r>
    </w:p>
    <w:p w:rsidR="006C2C3D" w:rsidRDefault="006C2C3D" w:rsidP="006C2C3D">
      <w:r>
        <w:rPr>
          <w:noProof/>
        </w:rPr>
        <w:drawing>
          <wp:anchor distT="0" distB="0" distL="114300" distR="114300" simplePos="0" relativeHeight="251660288" behindDoc="1" locked="0" layoutInCell="1" allowOverlap="1" wp14:anchorId="57A88C89" wp14:editId="78245296">
            <wp:simplePos x="0" y="0"/>
            <wp:positionH relativeFrom="column">
              <wp:posOffset>3038475</wp:posOffset>
            </wp:positionH>
            <wp:positionV relativeFrom="paragraph">
              <wp:posOffset>80010</wp:posOffset>
            </wp:positionV>
            <wp:extent cx="1708150" cy="800100"/>
            <wp:effectExtent l="0" t="0" r="6350" b="0"/>
            <wp:wrapTight wrapText="bothSides">
              <wp:wrapPolygon edited="0">
                <wp:start x="0" y="0"/>
                <wp:lineTo x="0" y="21086"/>
                <wp:lineTo x="21439" y="21086"/>
                <wp:lineTo x="21439" y="0"/>
                <wp:lineTo x="0" y="0"/>
              </wp:wrapPolygon>
            </wp:wrapTight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ove Steer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inline distT="0" distB="0" distL="0" distR="0" wp14:anchorId="24813722" wp14:editId="0C2CE9E6">
                <wp:extent cx="2008345" cy="1844553"/>
                <wp:effectExtent l="0" t="0" r="11430" b="0"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345" cy="1844553"/>
                          <a:chOff x="0" y="0"/>
                          <a:chExt cx="2320650" cy="2131232"/>
                        </a:xfrm>
                      </wpg:grpSpPr>
                      <wps:wsp>
                        <wps:cNvPr id="70" name="Rectangle 70"/>
                        <wps:cNvSpPr/>
                        <wps:spPr>
                          <a:xfrm>
                            <a:off x="741405" y="0"/>
                            <a:ext cx="1579245" cy="12966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Arc 71"/>
                        <wps:cNvSpPr/>
                        <wps:spPr>
                          <a:xfrm>
                            <a:off x="0" y="222422"/>
                            <a:ext cx="2065020" cy="1908810"/>
                          </a:xfrm>
                          <a:prstGeom prst="arc">
                            <a:avLst>
                              <a:gd name="adj1" fmla="val 16200000"/>
                              <a:gd name="adj2" fmla="val 14850"/>
                            </a:avLst>
                          </a:prstGeom>
                          <a:ln w="3810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9" o:spid="_x0000_s1026" style="width:158.15pt;height:145.25pt;mso-position-horizontal-relative:char;mso-position-vertical-relative:line" coordsize="23206,21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">
                <v:rect id="Rectangle 70" o:spid="_x0000_s1027" style="position:absolute;left:7414;width:15792;height:12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CHZsEA&#10;AADbAAAADwAAAGRycy9kb3ducmV2LnhtbERPz2vCMBS+C/4P4Qm7iKZVcNIZRcUNT8LcDju+Ns+m&#10;2LzUJtP635uD4PHj+71YdbYWV2p95VhBOk5AEBdOV1wq+P35HM1B+ICssXZMCu7kYbXs9xaYaXfj&#10;b7oeQyliCPsMFZgQmkxKXxiy6MeuIY7cybUWQ4RtKXWLtxhuazlJkpm0WHFsMNjQ1lBxPv5bBfWf&#10;KfxlOjzk+e6L8wtvUpNulHobdOsPEIG68BI/3Xut4D2uj1/iD5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wh2bBAAAA2wAAAA8AAAAAAAAAAAAAAAAAmAIAAGRycy9kb3du&#10;cmV2LnhtbFBLBQYAAAAABAAEAPUAAACGAwAAAAA=&#10;" fillcolor="#70ad47 [3209]" strokecolor="#375623 [1609]" strokeweight="1pt"/>
                <v:shape id="Arc 71" o:spid="_x0000_s1028" style="position:absolute;top:2224;width:20650;height:19088;visibility:visible;mso-wrap-style:square;v-text-anchor:middle" coordsize="2065020,1908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9K8QA&#10;AADbAAAADwAAAGRycy9kb3ducmV2LnhtbESPzWrDMBCE74W+g9hAbo0cE9rgRA7BUMghgdYt6XVr&#10;rX+ItTKSEjtvXxUKPQ4z8w2z3U2mFzdyvrOsYLlIQBBXVnfcKPj8eH1ag/ABWWNvmRTcycMuf3zY&#10;YqbtyO90K0MjIoR9hgraEIZMSl+1ZNAv7EAcvdo6gyFK10jtcIxw08s0SZ6lwY7jQosDFS1Vl/Jq&#10;FBzPq0s6hu/i61AWddq4N9anvVLz2bTfgAg0hf/wX/ugFbws4fdL/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j/SvEAAAA2wAAAA8AAAAAAAAAAAAAAAAAmAIAAGRycy9k&#10;b3ducmV2LnhtbFBLBQYAAAAABAAEAPUAAACJAwAAAAA=&#10;" path="m1032510,nsc1293086,,1544026,91072,1734995,254948v211675,181644,331364,436940,330014,703917l1032510,954405,1032510,xem1032510,nfc1293086,,1544026,91072,1734995,254948v211675,181644,331364,436940,330014,703917e" filled="f" strokecolor="red" strokeweight="3pt">
                  <v:stroke startarrow="block" joinstyle="miter"/>
                  <v:path arrowok="t" o:connecttype="custom" o:connectlocs="1032510,0;1734995,254948;2065009,958865" o:connectangles="0,0,0"/>
                </v:shape>
                <w10:anchorlock/>
              </v:group>
            </w:pict>
          </mc:Fallback>
        </mc:AlternateContent>
      </w:r>
    </w:p>
    <w:p w:rsidR="006C2C3D" w:rsidRDefault="00FD4E88" w:rsidP="006C2C3D">
      <w:pPr>
        <w:pStyle w:val="ListParagraph"/>
        <w:numPr>
          <w:ilvl w:val="0"/>
          <w:numId w:val="3"/>
        </w:numPr>
      </w:pPr>
      <w:r>
        <w:t>Repeat part e</w:t>
      </w:r>
      <w:r w:rsidR="006C2C3D">
        <w:t xml:space="preserve"> using the move tank block.</w:t>
      </w:r>
    </w:p>
    <w:p w:rsidR="00852D33" w:rsidRPr="00852D33" w:rsidRDefault="006C2C3D" w:rsidP="006C2C3D">
      <w:pPr>
        <w:pStyle w:val="ListParagraph"/>
        <w:keepNext/>
      </w:pPr>
      <w:r>
        <w:rPr>
          <w:noProof/>
        </w:rPr>
        <w:drawing>
          <wp:inline distT="0" distB="0" distL="0" distR="0" wp14:anchorId="5B59840D" wp14:editId="142BD1E0">
            <wp:extent cx="2130190" cy="991870"/>
            <wp:effectExtent l="0" t="0" r="381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ove Tan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83" cy="99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D33" w:rsidRPr="00852D33" w:rsidSect="001A433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1B4" w:rsidRDefault="00CD21B4" w:rsidP="00346736">
      <w:pPr>
        <w:spacing w:after="0"/>
      </w:pPr>
      <w:r>
        <w:separator/>
      </w:r>
    </w:p>
  </w:endnote>
  <w:endnote w:type="continuationSeparator" w:id="0">
    <w:p w:rsidR="00CD21B4" w:rsidRDefault="00CD21B4" w:rsidP="003467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923851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F5385" w:rsidRDefault="000F538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1585" w:rsidRPr="00AA158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F5385" w:rsidRDefault="000F53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1B4" w:rsidRDefault="00CD21B4" w:rsidP="00346736">
      <w:pPr>
        <w:spacing w:after="0"/>
      </w:pPr>
      <w:r>
        <w:separator/>
      </w:r>
    </w:p>
  </w:footnote>
  <w:footnote w:type="continuationSeparator" w:id="0">
    <w:p w:rsidR="00CD21B4" w:rsidRDefault="00CD21B4" w:rsidP="003467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385" w:rsidRDefault="000F5385">
    <w:pPr>
      <w:pStyle w:val="Header"/>
    </w:pPr>
    <w:r>
      <w:t>Beginner Stream</w:t>
    </w:r>
    <w:r>
      <w:ptab w:relativeTo="margin" w:alignment="center" w:leader="none"/>
    </w:r>
    <w:r>
      <w:t xml:space="preserve"> </w:t>
    </w:r>
    <w:r>
      <w:ptab w:relativeTo="margin" w:alignment="right" w:leader="none"/>
    </w:r>
    <w:r w:rsidR="00AA1585">
      <w:t>Module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210A6"/>
    <w:multiLevelType w:val="hybridMultilevel"/>
    <w:tmpl w:val="03C4F34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A927C9"/>
    <w:multiLevelType w:val="hybridMultilevel"/>
    <w:tmpl w:val="1F3A6444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2373E00"/>
    <w:multiLevelType w:val="hybridMultilevel"/>
    <w:tmpl w:val="918AD95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5E5445"/>
    <w:multiLevelType w:val="hybridMultilevel"/>
    <w:tmpl w:val="1F3A6444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E25226F"/>
    <w:multiLevelType w:val="hybridMultilevel"/>
    <w:tmpl w:val="634E3CD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33"/>
    <w:rsid w:val="00073741"/>
    <w:rsid w:val="000E5732"/>
    <w:rsid w:val="000F5385"/>
    <w:rsid w:val="00122BDD"/>
    <w:rsid w:val="00191A07"/>
    <w:rsid w:val="001A4338"/>
    <w:rsid w:val="001B1ACC"/>
    <w:rsid w:val="00246564"/>
    <w:rsid w:val="0025235B"/>
    <w:rsid w:val="002726A5"/>
    <w:rsid w:val="002A3F0B"/>
    <w:rsid w:val="00346736"/>
    <w:rsid w:val="004227EB"/>
    <w:rsid w:val="00443BE1"/>
    <w:rsid w:val="004469D5"/>
    <w:rsid w:val="004513FC"/>
    <w:rsid w:val="004612C0"/>
    <w:rsid w:val="00511F74"/>
    <w:rsid w:val="005168A6"/>
    <w:rsid w:val="00561399"/>
    <w:rsid w:val="006C1423"/>
    <w:rsid w:val="006C2C3D"/>
    <w:rsid w:val="007E19D4"/>
    <w:rsid w:val="00822F4B"/>
    <w:rsid w:val="00852D33"/>
    <w:rsid w:val="008A4EF5"/>
    <w:rsid w:val="008E2EA7"/>
    <w:rsid w:val="008F7670"/>
    <w:rsid w:val="00947E76"/>
    <w:rsid w:val="00AA1585"/>
    <w:rsid w:val="00BC6AE0"/>
    <w:rsid w:val="00BF106A"/>
    <w:rsid w:val="00BF1ACA"/>
    <w:rsid w:val="00CD21B4"/>
    <w:rsid w:val="00D51533"/>
    <w:rsid w:val="00DB3492"/>
    <w:rsid w:val="00DE112D"/>
    <w:rsid w:val="00E66241"/>
    <w:rsid w:val="00F00EF7"/>
    <w:rsid w:val="00F320BA"/>
    <w:rsid w:val="00F355DE"/>
    <w:rsid w:val="00FD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74"/>
    <w:pPr>
      <w:spacing w:after="120" w:line="240" w:lineRule="auto"/>
      <w:ind w:left="284" w:firstLine="340"/>
      <w:jc w:val="both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A07"/>
    <w:pPr>
      <w:keepNext/>
      <w:keepLines/>
      <w:spacing w:before="240"/>
      <w:ind w:left="0" w:firstLine="0"/>
      <w:outlineLvl w:val="0"/>
    </w:pPr>
    <w:rPr>
      <w:rFonts w:asciiTheme="majorHAnsi" w:eastAsiaTheme="majorEastAsia" w:hAnsiTheme="majorHAnsi" w:cstheme="majorBidi"/>
      <w:sz w:val="40"/>
      <w:szCs w:val="32"/>
      <w:u w:val="singl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8E2EA7"/>
    <w:pPr>
      <w:ind w:left="0"/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5DE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9D4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1A07"/>
    <w:rPr>
      <w:rFonts w:asciiTheme="majorHAnsi" w:eastAsiaTheme="majorEastAsia" w:hAnsiTheme="majorHAnsi" w:cstheme="majorBidi"/>
      <w:sz w:val="40"/>
      <w:szCs w:val="32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8E2EA7"/>
    <w:rPr>
      <w:rFonts w:asciiTheme="majorHAnsi" w:eastAsiaTheme="majorEastAsia" w:hAnsiTheme="majorHAnsi" w:cstheme="majorBidi"/>
      <w:sz w:val="36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355DE"/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E19D4"/>
    <w:rPr>
      <w:rFonts w:asciiTheme="majorHAnsi" w:eastAsiaTheme="majorEastAsia" w:hAnsiTheme="majorHAnsi" w:cstheme="majorBidi"/>
      <w:iCs/>
      <w:sz w:val="28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3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338"/>
    <w:rPr>
      <w:rFonts w:ascii="Tahoma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6C1423"/>
    <w:pPr>
      <w:spacing w:after="0" w:line="360" w:lineRule="auto"/>
      <w:ind w:left="720" w:firstLine="0"/>
      <w:contextualSpacing/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6C1423"/>
    <w:pPr>
      <w:spacing w:after="200"/>
      <w:ind w:left="0" w:firstLine="0"/>
      <w:jc w:val="left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74"/>
    <w:pPr>
      <w:spacing w:after="120" w:line="240" w:lineRule="auto"/>
      <w:ind w:left="284" w:firstLine="340"/>
      <w:jc w:val="both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A07"/>
    <w:pPr>
      <w:keepNext/>
      <w:keepLines/>
      <w:spacing w:before="240"/>
      <w:ind w:left="0" w:firstLine="0"/>
      <w:outlineLvl w:val="0"/>
    </w:pPr>
    <w:rPr>
      <w:rFonts w:asciiTheme="majorHAnsi" w:eastAsiaTheme="majorEastAsia" w:hAnsiTheme="majorHAnsi" w:cstheme="majorBidi"/>
      <w:sz w:val="40"/>
      <w:szCs w:val="32"/>
      <w:u w:val="singl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8E2EA7"/>
    <w:pPr>
      <w:ind w:left="0"/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5DE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9D4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1A07"/>
    <w:rPr>
      <w:rFonts w:asciiTheme="majorHAnsi" w:eastAsiaTheme="majorEastAsia" w:hAnsiTheme="majorHAnsi" w:cstheme="majorBidi"/>
      <w:sz w:val="40"/>
      <w:szCs w:val="32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8E2EA7"/>
    <w:rPr>
      <w:rFonts w:asciiTheme="majorHAnsi" w:eastAsiaTheme="majorEastAsia" w:hAnsiTheme="majorHAnsi" w:cstheme="majorBidi"/>
      <w:sz w:val="36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355DE"/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E19D4"/>
    <w:rPr>
      <w:rFonts w:asciiTheme="majorHAnsi" w:eastAsiaTheme="majorEastAsia" w:hAnsiTheme="majorHAnsi" w:cstheme="majorBidi"/>
      <w:iCs/>
      <w:sz w:val="28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3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338"/>
    <w:rPr>
      <w:rFonts w:ascii="Tahoma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6C1423"/>
    <w:pPr>
      <w:spacing w:after="0" w:line="360" w:lineRule="auto"/>
      <w:ind w:left="720" w:firstLine="0"/>
      <w:contextualSpacing/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6C1423"/>
    <w:pPr>
      <w:spacing w:after="200"/>
      <w:ind w:left="0" w:firstLine="0"/>
      <w:jc w:val="left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2547060\Git%20Repos\Mindstorm-Tutorials\Modu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Module.dotx</Template>
  <TotalTime>115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Cook, Brendan (GE Global)</dc:creator>
  <cp:lastModifiedBy>Cook, Brendan (GE Global)</cp:lastModifiedBy>
  <cp:revision>5</cp:revision>
  <dcterms:created xsi:type="dcterms:W3CDTF">2016-02-04T20:59:00Z</dcterms:created>
  <dcterms:modified xsi:type="dcterms:W3CDTF">2016-02-05T03:59:00Z</dcterms:modified>
</cp:coreProperties>
</file>