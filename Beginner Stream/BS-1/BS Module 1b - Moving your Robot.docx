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DE112D" w:rsidP="00F355DE">
      <w:pPr>
        <w:pStyle w:val="Title"/>
      </w:pPr>
      <w:r>
        <w:t>Module 1b</w:t>
      </w:r>
    </w:p>
    <w:p w:rsidR="00F355DE" w:rsidRDefault="00F355DE" w:rsidP="00F355DE">
      <w:pPr>
        <w:pStyle w:val="Title"/>
      </w:pPr>
      <w:r>
        <w:t>Moving the Robot</w:t>
      </w:r>
    </w:p>
    <w:p w:rsidR="00F355DE" w:rsidRDefault="00F355DE" w:rsidP="00F355DE">
      <w:pPr>
        <w:pStyle w:val="Heading1"/>
      </w:pPr>
      <w:r>
        <w:t>Introduction to Motor Blocks</w:t>
      </w:r>
    </w:p>
    <w:p w:rsidR="00852D33" w:rsidRPr="00852D33" w:rsidRDefault="00852D33" w:rsidP="00852D33"/>
    <w:p w:rsidR="00F355DE" w:rsidRDefault="00F355DE" w:rsidP="00F355DE">
      <w:pPr>
        <w:pStyle w:val="Heading2"/>
      </w:pPr>
      <w:r>
        <w:t>Motors</w:t>
      </w:r>
    </w:p>
    <w:p w:rsidR="00852D33" w:rsidRPr="00852D33" w:rsidRDefault="001A4338" w:rsidP="00852D33">
      <w:r>
        <w:t>The motors are used to make your robot perform actions. There are 2 sizes of motors, the medium and the large.</w:t>
      </w:r>
    </w:p>
    <w:p w:rsidR="001A4338" w:rsidRDefault="001A4338" w:rsidP="00F355DE">
      <w:pPr>
        <w:pStyle w:val="Heading3"/>
        <w:sectPr w:rsidR="001A433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55DE" w:rsidRDefault="00F355DE" w:rsidP="00F355DE">
      <w:pPr>
        <w:pStyle w:val="Heading3"/>
      </w:pPr>
      <w:r>
        <w:lastRenderedPageBreak/>
        <w:t>Medium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32A244C2" wp14:editId="16349C0C">
            <wp:extent cx="1276350" cy="957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22" cy="9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Pr="001A4338" w:rsidRDefault="00F355DE" w:rsidP="001A4338">
      <w:pPr>
        <w:pStyle w:val="Heading3"/>
      </w:pPr>
      <w:r>
        <w:lastRenderedPageBreak/>
        <w:t>Large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7B533C77" wp14:editId="4343A5B4">
            <wp:extent cx="2476682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53" cy="18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Default="001A4338" w:rsidP="00073741">
      <w:pPr>
        <w:pStyle w:val="Heading2"/>
        <w:sectPr w:rsidR="001A4338" w:rsidSect="001A43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355DE" w:rsidRDefault="00073741" w:rsidP="00073741">
      <w:pPr>
        <w:pStyle w:val="Heading2"/>
      </w:pPr>
      <w:r>
        <w:lastRenderedPageBreak/>
        <w:t>Single Motor Blocks</w:t>
      </w:r>
    </w:p>
    <w:p w:rsidR="00852D33" w:rsidRPr="00852D33" w:rsidRDefault="001A4338" w:rsidP="00852D33">
      <w:r>
        <w:t>The blocks used to control these motors are explained below.</w:t>
      </w:r>
    </w:p>
    <w:p w:rsidR="00073741" w:rsidRDefault="00073741" w:rsidP="00073741">
      <w:pPr>
        <w:pStyle w:val="Heading3"/>
      </w:pPr>
      <w:r>
        <w:t>Medium</w:t>
      </w:r>
    </w:p>
    <w:p w:rsidR="00852D33" w:rsidRPr="00852D33" w:rsidRDefault="00F320BA" w:rsidP="00F320BA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DDAFB91" wp14:editId="14F1BFC5">
                <wp:extent cx="3815715" cy="2381250"/>
                <wp:effectExtent l="0" t="0" r="13335" b="1905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715" cy="2381250"/>
                          <a:chOff x="0" y="0"/>
                          <a:chExt cx="3815715" cy="23812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485775"/>
                            <a:ext cx="3552825" cy="1895475"/>
                            <a:chOff x="0" y="0"/>
                            <a:chExt cx="3552825" cy="18954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790575" y="0"/>
                              <a:ext cx="2466975" cy="1400175"/>
                              <a:chOff x="0" y="0"/>
                              <a:chExt cx="2466975" cy="14001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6975" cy="1400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" name="Rectangle 4"/>
                            <wps:cNvSpPr/>
                            <wps:spPr>
                              <a:xfrm>
                                <a:off x="66675" y="904875"/>
                                <a:ext cx="7048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819150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3049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7621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971550"/>
                              <a:ext cx="809625" cy="295275"/>
                              <a:chOff x="-904875" y="-190500"/>
                              <a:chExt cx="809625" cy="295275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-904875" y="-190500"/>
                                <a:ext cx="5448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>
                              <a:stCxn id="9" idx="3"/>
                            </wps:cNvCnPr>
                            <wps:spPr>
                              <a:xfrm>
                                <a:off x="-360045" y="-42862"/>
                                <a:ext cx="264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571625" y="1266825"/>
                              <a:ext cx="579120" cy="628650"/>
                              <a:chOff x="-904875" y="-523875"/>
                              <a:chExt cx="579120" cy="628650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-904875" y="-190500"/>
                                <a:ext cx="57912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>
                              <a:stCxn id="14" idx="0"/>
                            </wps:cNvCnPr>
                            <wps:spPr>
                              <a:xfrm flipV="1">
                                <a:off x="-632460" y="-5238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2209800" y="1266825"/>
                              <a:ext cx="722630" cy="628650"/>
                              <a:chOff x="-904875" y="-523875"/>
                              <a:chExt cx="722630" cy="6286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904875" y="-190500"/>
                                <a:ext cx="7226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>
                              <a:stCxn id="17" idx="0"/>
                            </wps:cNvCnPr>
                            <wps:spPr>
                              <a:xfrm flipH="1" flipV="1">
                                <a:off x="-771525" y="-523875"/>
                                <a:ext cx="14763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990850" y="1266825"/>
                              <a:ext cx="561975" cy="628650"/>
                              <a:chOff x="-904875" y="-523875"/>
                              <a:chExt cx="561975" cy="62865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904875" y="-190500"/>
                                <a:ext cx="5619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Speed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>
                              <a:stCxn id="20" idx="0"/>
                            </wps:cNvCnPr>
                            <wps:spPr>
                              <a:xfrm flipH="1" flipV="1">
                                <a:off x="-904875" y="-523875"/>
                                <a:ext cx="28098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952750" y="0"/>
                            <a:ext cx="862965" cy="552450"/>
                            <a:chOff x="-904875" y="-200025"/>
                            <a:chExt cx="862965" cy="552451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904875" y="-200025"/>
                              <a:ext cx="862965" cy="2952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0BA" w:rsidRPr="001A4338" w:rsidRDefault="00F320BA" w:rsidP="00F320BA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>
                            <a:stCxn id="24" idx="2"/>
                          </wps:cNvCnPr>
                          <wps:spPr>
                            <a:xfrm flipH="1">
                              <a:off x="-857249" y="95251"/>
                              <a:ext cx="383857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2771775" y="55245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300.45pt;height:187.5pt;mso-position-horizontal-relative:char;mso-position-vertical-relative:line" coordsize="38157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">
                <v:group id="Group 22" o:spid="_x0000_s1027" style="position:absolute;top:4857;width:35528;height:18955" coordsize="3552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8" o:spid="_x0000_s1028" style="position:absolute;left:7905;width:24670;height:14001" coordsize="24669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width:24669;height:1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1LeDBAAAA2gAAAA8AAABkcnMvZG93bnJldi54bWxEj0GLwjAUhO/C/ofwhL1pqofVrUaRBdEV&#10;Pej24u3RPJti81KarK3/3giCx2Hmm2Hmy85W4kaNLx0rGA0TEMS50yUXCrK/9WAKwgdkjZVjUnAn&#10;D8vFR2+OqXYtH+l2CoWIJexTVGBCqFMpfW7Ioh+6mjh6F9dYDFE2hdQNtrHcVnKcJF/SYslxwWBN&#10;P4by6+nfKhgfst9tNjG71RnX6PebYvNdtkp99rvVDESgLrzDL3qrIwf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1LeDBAAAA2gAAAA8AAAAAAAAAAAAAAAAAnwIA&#10;AGRycy9kb3ducmV2LnhtbFBLBQYAAAAABAAEAPcAAACNAwAAAAA=&#10;">
                      <v:imagedata r:id="rId13" o:title=""/>
                      <v:path arrowok="t"/>
                    </v:shape>
                    <v:rect id="Rectangle 4" o:spid="_x0000_s1030" style="position:absolute;left:666;top:9048;width:70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LIsIA&#10;AADaAAAADwAAAGRycy9kb3ducmV2LnhtbESPT4vCMBTE7wt+h/AEb2uqiKvVKLKw/tmbVfH6aJ5t&#10;afNSmmjrtzfCwh6HmfkNs1x3phIPalxhWcFoGIEgTq0uOFNwPv18zkA4j6yxskwKnuRgvep9LDHW&#10;tuUjPRKfiQBhF6OC3Ps6ltKlORl0Q1sTB+9mG4M+yCaTusE2wE0lx1E0lQYLDgs51vSdU1omd6Pg&#10;0I6r4prh7y4pk0tpJ9vR19woNeh3mwUIT53/D/+1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wsiwgAAANoAAAAPAAAAAAAAAAAAAAAAAJgCAABkcnMvZG93&#10;bnJldi54bWxQSwUGAAAAAAQABAD1AAAAhwMAAAAA&#10;" filled="f" strokecolor="red" strokeweight="3pt"/>
                    <v:rect id="Rectangle 5" o:spid="_x0000_s1031" style="position:absolute;left:8191;top:2952;width:438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43cQA&#10;AADaAAAADwAAAGRycy9kb3ducmV2LnhtbESPQWvCQBSE74L/YXlCb7qxodJGV5FCq4VCqS2it0f2&#10;mSxm34bs1kR/fVcQPA4z8w0zW3S2EidqvHGsYDxKQBDnThsuFPz+vA2fQfiArLFyTArO5GEx7/dm&#10;mGnX8jedNqEQEcI+QwVlCHUmpc9LsuhHriaO3sE1FkOUTSF1g22E20o+JslEWjQcF0qs6bWk/Lj5&#10;swpe3nfuY/v1SWfTXi5VyqlJ9yulHgbdcgoiUBfu4Vt7rRU8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9eN3EAAAA2gAAAA8AAAAAAAAAAAAAAAAAmAIAAGRycy9k&#10;b3ducmV2LnhtbFBLBQYAAAAABAAEAPUAAACJAwAAAAA=&#10;" filled="f" strokecolor="#00b0f0" strokeweight="3pt"/>
                    <v:rect id="Rectangle 6" o:spid="_x0000_s1032" style="position:absolute;left:13049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TMMMA&#10;AADaAAAADwAAAGRycy9kb3ducmV2LnhtbESPQWvCQBSE7wX/w/IK3uqmClJSN0EEUenJaKHHR/a5&#10;Sc2+jdlVk/76bkHocZiZb5hF3ttG3KjztWMFr5MEBHHpdM1GwfGwfnkD4QOyxsYxKRjIQ56NnhaY&#10;anfnPd2KYESEsE9RQRVCm0rpy4os+olriaN3cp3FEGVnpO7wHuG2kdMkmUuLNceFCltaVVSei6tV&#10;8FOYxMz2w+r70582H7swfPWXQqnxc798BxGoD//hR3urFczh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nTMMMAAADaAAAADwAAAAAAAAAAAAAAAACYAgAAZHJzL2Rv&#10;d25yZXYueG1sUEsFBgAAAAAEAAQA9QAAAIgDAAAAAA==&#10;" filled="f" strokecolor="#7030a0" strokeweight="3pt"/>
                    <v:rect id="Rectangle 7" o:spid="_x0000_s1033" style="position:absolute;left:17621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8cYA&#10;AADaAAAADwAAAGRycy9kb3ducmV2LnhtbESPW2sCMRSE3wv+h3AKfatZBS9sjVKEUi9PaqHt23Fz&#10;3F3dnGyTqKu/3ghCH4eZ+YYZTRpTiRM5X1pW0GknIIgzq0vOFXxtPl6HIHxA1lhZJgUX8jAZt55G&#10;mGp75hWd1iEXEcI+RQVFCHUqpc8KMujbtiaO3s46gyFKl0vt8BzhppLdJOlLgyXHhQJrmhaUHdZH&#10;o6D3nXe3v/vFvLf7mS47s7Lvrp9/Sr08N+9vIAI14T/8aM+0ggHcr8Qb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6F8cYAAADaAAAADwAAAAAAAAAAAAAAAACYAgAAZHJz&#10;L2Rvd25yZXYueG1sUEsFBgAAAAAEAAQA9QAAAIsDAAAAAA==&#10;" filled="f" strokecolor="#ffc000" strokeweight="3pt"/>
                  </v:group>
                  <v:group id="Group 12" o:spid="_x0000_s1034" style="position:absolute;top:9715;width:8096;height:2953" coordorigin="-9048,-1905" coordsize="809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5" type="#_x0000_t202" style="position:absolute;left:-9048;top:-1905;width:5448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gKMEA&#10;AADaAAAADwAAAGRycy9kb3ducmV2LnhtbESPQYvCMBSE78L+h/AWvGmqgmg1irsgiCBoFfH4bJ5t&#10;sXkpTdT6740geBxm5htmOm9MKe5Uu8Kygl43AkGcWl1wpuCwX3ZGIJxH1lhaJgVPcjCf/bSmGGv7&#10;4B3dE5+JAGEXo4Lc+yqW0qU5GXRdWxEH72Jrgz7IOpO6xkeAm1L2o2goDRYcFnKs6D+n9JrcjIJr&#10;ZY9yeP5LBqvnXsvt2q03p1Sp9m+zmIDw1Phv+NNeaQVjeF8JN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oCjBAAAA2gAAAA8AAAAAAAAAAAAAAAAAmAIAAGRycy9kb3du&#10;cmV2LnhtbFBLBQYAAAAABAAEAPUAAACGAwAAAAA=&#10;" fillcolor="white [3201]" strokecolor="red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6" type="#_x0000_t32" style="position:absolute;left:-3600;top:-428;width:2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+qMMAAADbAAAADwAAAGRycy9kb3ducmV2LnhtbERPS2vCQBC+F/wPywje6kYPqaSuIoKl&#10;UijGB/U4ZMdN2uxsyK6a/ntXELzNx/ec6byztbhQ6yvHCkbDBARx4XTFRsF+t3qdgPABWWPtmBT8&#10;k4f5rPcyxUy7K+d02QYjYgj7DBWUITSZlL4oyaIfuoY4cifXWgwRtkbqFq8x3NZynCSptFhxbCix&#10;oWVJxd/2bBV0+To/f48/0p+9OXy9/aab42ZhlBr0u8U7iEBdeIof7k8d54/g/ks8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6/qjDAAAA2wAAAA8AAAAAAAAAAAAA&#10;AAAAoQIAAGRycy9kb3ducmV2LnhtbFBLBQYAAAAABAAEAPkAAACRAwAAAAA=&#10;" strokecolor="red" strokeweight=".5pt">
                      <v:stroke endarrow="open" joinstyle="miter"/>
                    </v:shape>
                  </v:group>
                  <v:group id="Group 13" o:spid="_x0000_s1037" style="position:absolute;left:15716;top:12668;width:5791;height:6286" coordorigin="-9048,-5238" coordsize="5791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14" o:spid="_x0000_s1038" type="#_x0000_t202" style="position:absolute;left:-9048;top:-1905;width:5791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hosIA&#10;AADbAAAADwAAAGRycy9kb3ducmV2LnhtbERPS2vCQBC+C/6HZYTedGNJJaRuJAQLXlqoingcspNH&#10;zc6G7Nak/75bKHibj+85291kOnGnwbWWFaxXEQji0uqWawXn09syAeE8ssbOMin4IQe7bD7bYqrt&#10;yJ90P/pahBB2KSpovO9TKV3ZkEG3sj1x4Co7GPQBDrXUA44h3HTyOYo20mDLoaHBnoqGytvx2yjo&#10;PvLoULxwdU0u6/fk/GUo3hulnhZT/grC0+Qf4n/3QYf5Mfz9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+GiwgAAANsAAAAPAAAAAAAAAAAAAAAAAJgCAABkcnMvZG93&#10;bnJldi54bWxQSwUGAAAAAAQABAD1AAAAhwMAAAAA&#10;" fillcolor="white [3201]" strokecolor="#00b0f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  <v:shape id="Straight Arrow Connector 15" o:spid="_x0000_s1039" type="#_x0000_t32" style="position:absolute;left:-6324;top:-5238;width:0;height:3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g5r8AAADbAAAADwAAAGRycy9kb3ducmV2LnhtbERPzYrCMBC+C75DGMGbpiqK2zWKCMU9&#10;KVYfYGxm27DNpDTR1rffLCx4m4/vdza73tbiSa03jhXMpgkI4sJpw6WC2zWbrEH4gKyxdkwKXuRh&#10;tx0ONphq1/GFnnkoRQxhn6KCKoQmldIXFVn0U9cQR+7btRZDhG0pdYtdDLe1nCfJSlo0HBsqbOhQ&#10;UfGTP6yCrDeZud+TRXY+vrj7mBO7/Ump8ajff4II1Ie3+N/9peP8Jfz9E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ng5r8AAADbAAAADwAAAAAAAAAAAAAAAACh&#10;AgAAZHJzL2Rvd25yZXYueG1sUEsFBgAAAAAEAAQA+QAAAI0DAAAAAA==&#10;" strokecolor="#00b0f0" strokeweight=".5pt">
                      <v:stroke endarrow="open" joinstyle="miter"/>
                    </v:shape>
                  </v:group>
                  <v:group id="Group 16" o:spid="_x0000_s1040" style="position:absolute;left:22098;top:12668;width:7226;height:6286" coordorigin="-9048,-5238" coordsize="722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17" o:spid="_x0000_s1041" type="#_x0000_t202" style="position:absolute;left:-9048;top:-1905;width:7226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udMAA&#10;AADbAAAADwAAAGRycy9kb3ducmV2LnhtbERPS2sCMRC+F/ofwhR6q1mt1LIapRSWFT35gHocNuNm&#10;cTNZkqjrvzeC0Nt8fM+ZLXrbigv50DhWMBxkIIgrpxuuFex3xcc3iBCRNbaOScGNAizmry8zzLW7&#10;8oYu21iLFMIhRwUmxi6XMlSGLIaB64gTd3TeYkzQ11J7vKZw28pRln1Jiw2nBoMd/RqqTtuzVeBX&#10;Bx2o+NyXJXa9+VsX43IzVOr9rf+ZgojUx3/x073Uaf4EHr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udMAAAADbAAAADwAAAAAAAAAAAAAAAACYAgAAZHJzL2Rvd25y&#10;ZXYueG1sUEsFBgAAAAAEAAQA9QAAAIUDAAAAAA==&#10;" fillcolor="white [3201]" strokecolor="#7030a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v:textbox>
                    </v:shape>
                    <v:shape id="Straight Arrow Connector 18" o:spid="_x0000_s1042" type="#_x0000_t32" style="position:absolute;left:-7715;top:-5238;width:1477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8TiMUAAADbAAAADwAAAGRycy9kb3ducmV2LnhtbESPT2sCQQzF7wW/wxChl6KzrSJ26yhS&#10;EBSE4h88h510Z+tOZrsz1W0/vTkUvCW8l/d+mS06X6sLtbEKbOB5mIEiLoKtuDRwPKwGU1AxIVus&#10;A5OBX4qwmPceZpjbcOUdXfapVBLCMUcDLqUm1zoWjjzGYWiIRfsMrccka1tq2+JVwn2tX7Jsoj1W&#10;LA0OG3p3VJz3P97AZvykv8KfXm1e69H4G0/d1n3sjHnsd8s3UIm6dDf/X6+t4Aus/CID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8TiMUAAADbAAAADwAAAAAAAAAA&#10;AAAAAAChAgAAZHJzL2Rvd25yZXYueG1sUEsFBgAAAAAEAAQA+QAAAJMDAAAAAA==&#10;" strokecolor="#7030a0" strokeweight=".5pt">
                      <v:stroke endarrow="open" joinstyle="miter"/>
                    </v:shape>
                  </v:group>
                  <v:group id="Group 19" o:spid="_x0000_s1043" style="position:absolute;left:29908;top:12668;width:5620;height:6286" coordorigin="-9048,-5238" coordsize="5619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4" type="#_x0000_t202" style="position:absolute;left:-9048;top:-1905;width:561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j4cIA&#10;AADbAAAADwAAAGRycy9kb3ducmV2LnhtbERPz2vCMBS+D/wfwhN2GZpMS5HOKCIMtoOD1c3zo3lr&#10;q81LTTKt//1yGHj8+H4v14PtxIV8aB1reJ4qEMSVMy3XGr72r5MFiBCRDXaOScONAqxXo4clFsZd&#10;+ZMuZaxFCuFQoIYmxr6QMlQNWQxT1xMn7sd5izFBX0vj8ZrCbSdnSuXSYsupocGetg1Vp/LXapjH&#10;Xf70cTi+bzNSh9t3fz767Kz143jYvICINMS7+N/9ZjTM0vr0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SPhwgAAANsAAAAPAAAAAAAAAAAAAAAAAJgCAABkcnMvZG93&#10;bnJldi54bWxQSwUGAAAAAAQABAD1AAAAhwMAAAAA&#10;" fillcolor="white [3201]" strokecolor="#ffc00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Speed</w:t>
                            </w:r>
                          </w:p>
                        </w:txbxContent>
                      </v:textbox>
                    </v:shape>
                    <v:shape id="Straight Arrow Connector 21" o:spid="_x0000_s1045" type="#_x0000_t32" style="position:absolute;left:-9048;top:-5238;width:2810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d28MAAADbAAAADwAAAGRycy9kb3ducmV2LnhtbESPT2sCMRTE7wW/Q3iCt5pVUMrWKFUU&#10;VqQH/xw8Pjavm9TNy7KJun57IxR6HGbmN8xs0bla3KgN1rOC0TADQVx6bblScDpu3j9AhIissfZM&#10;Ch4UYDHvvc0w1/7Oe7odYiUShEOOCkyMTS5lKA05DEPfECfvx7cOY5JtJXWL9wR3tRxn2VQ6tJwW&#10;DDa0MlReDlen4KLP6+Z3t/yeTHlvTWkLzraFUoN+9/UJIlIX/8N/7UIrGI/g9SX9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3XdvDAAAA2wAAAA8AAAAAAAAAAAAA&#10;AAAAoQIAAGRycy9kb3ducmV2LnhtbFBLBQYAAAAABAAEAPkAAACRAwAAAAA=&#10;" strokecolor="#ffc000" strokeweight=".5pt">
                      <v:stroke endarrow="open" joinstyle="miter"/>
                    </v:shape>
                  </v:group>
                </v:group>
                <v:group id="Group 23" o:spid="_x0000_s1046" style="position:absolute;left:29527;width:8630;height:5524" coordorigin="-9048,-2000" coordsize="86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7" type="#_x0000_t202" style="position:absolute;left:-9048;top:-2000;width:862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7PMQA&#10;AADbAAAADwAAAGRycy9kb3ducmV2LnhtbESPQWvCQBSE7wX/w/KE3upGCSLRVUQpVFosjR48PrLP&#10;bDT7NmRXTf31bkHocZiZb5jZorO1uFLrK8cKhoMEBHHhdMWlgv3u/W0CwgdkjbVjUvBLHhbz3ssM&#10;M+1u/EPXPJQiQthnqMCE0GRS+sKQRT9wDXH0jq61GKJsS6lbvEW4reUoScbSYsVxwWBDK0PFOb/Y&#10;SDEHTL/CerjJt/Xy8/twqtL0rtRrv1tOQQTqwn/42f7QCkYp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7uzzEAAAA2wAAAA8AAAAAAAAAAAAAAAAAmAIAAGRycy9k&#10;b3ducmV2LnhtbFBLBQYAAAAABAAEAPUAAACJAwAAAAA=&#10;" fillcolor="white [3201]" strokecolor="#002060" strokeweight=".5pt">
                    <v:textbox>
                      <w:txbxContent>
                        <w:p w:rsidR="00F320BA" w:rsidRPr="001A4338" w:rsidRDefault="00F320BA" w:rsidP="00F320BA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Motor Port</w:t>
                          </w:r>
                        </w:p>
                      </w:txbxContent>
                    </v:textbox>
                  </v:shape>
                  <v:shape id="Straight Arrow Connector 25" o:spid="_x0000_s1048" type="#_x0000_t32" style="position:absolute;left:-8572;top:952;width:3839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T9sYAAADbAAAADwAAAGRycy9kb3ducmV2LnhtbESPT2vCQBTE7wW/w/IKvZS6MVQpqauI&#10;NCJexFSKx0f2NQnNvk2z2/z59l1B8DjMzG+Y5XowteiodZVlBbNpBII4t7riQsH5M315A+E8ssba&#10;MikYycF6NXlYYqJtzyfqMl+IAGGXoILS+yaR0uUlGXRT2xAH79u2Bn2QbSF1i32Am1rGUbSQBisO&#10;CyU2tC0p/8n+jIJDhL+puZxPl93H8/GYvY5Z/jUq9fQ4bN5BeBr8PXxr77WCeA7XL+EH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mk/bGAAAA2wAAAA8AAAAAAAAA&#10;AAAAAAAAoQIAAGRycy9kb3ducmV2LnhtbFBLBQYAAAAABAAEAPkAAACUAwAAAAA=&#10;" strokecolor="#002060" strokeweight=".5pt">
                    <v:stroke endarrow="open" joinstyle="miter"/>
                  </v:shape>
                </v:group>
                <v:rect id="Rectangle 26" o:spid="_x0000_s1049" style="position:absolute;left:27717;top:5524;width:238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bZwsMA&#10;AADbAAAADwAAAGRycy9kb3ducmV2LnhtbESPwWrDMBBE74H+g9hCbolUB5LajRzaQEKvSXvocbG2&#10;ll1rZSwldv4+KhR6HGbmDbPdTa4TVxpC41nD01KBIK68abjW8PlxWDyDCBHZYOeZNNwowK58mG2x&#10;MH7kE13PsRYJwqFADTbGvpAyVJYchqXviZP37QeHMcmhlmbAMcFdJzOl1tJhw2nBYk97S9XP+eI0&#10;vI3Vl8q6Y563cWw3zco6tTlpPX+cXl9ARJrif/iv/W40ZGv4/ZJ+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bZwsMAAADbAAAADwAAAAAAAAAAAAAAAACYAgAAZHJzL2Rv&#10;d25yZXYueG1sUEsFBgAAAAAEAAQA9QAAAIgDAAAAAA==&#10;" filled="f" strokecolor="#002060" strokeweight="1pt"/>
                <w10:anchorlock/>
              </v:group>
            </w:pict>
          </mc:Fallback>
        </mc:AlternateContent>
      </w:r>
    </w:p>
    <w:p w:rsidR="00F320BA" w:rsidRDefault="00073741" w:rsidP="00073741">
      <w:pPr>
        <w:pStyle w:val="Heading3"/>
      </w:pPr>
      <w:r>
        <w:t>Large</w:t>
      </w:r>
    </w:p>
    <w:p w:rsidR="00852D33" w:rsidRDefault="00346736" w:rsidP="00346736">
      <w:r>
        <w:t>This block is exactly the same except for the image of a large motor on it.</w:t>
      </w:r>
    </w:p>
    <w:p w:rsidR="00346736" w:rsidRPr="00346736" w:rsidRDefault="00346736" w:rsidP="00346736"/>
    <w:p w:rsidR="00073741" w:rsidRDefault="00073741" w:rsidP="00073741">
      <w:pPr>
        <w:pStyle w:val="Heading2"/>
      </w:pPr>
      <w:r>
        <w:lastRenderedPageBreak/>
        <w:t>Double Motor Blocks</w:t>
      </w:r>
      <w:bookmarkStart w:id="0" w:name="_GoBack"/>
      <w:bookmarkEnd w:id="0"/>
    </w:p>
    <w:p w:rsidR="00852D33" w:rsidRPr="00852D33" w:rsidRDefault="00852D33" w:rsidP="00852D33"/>
    <w:p w:rsidR="00073741" w:rsidRDefault="00073741" w:rsidP="00073741">
      <w:pPr>
        <w:pStyle w:val="Heading3"/>
      </w:pPr>
      <w:r>
        <w:t>Move Steering</w:t>
      </w:r>
    </w:p>
    <w:p w:rsidR="00852D33" w:rsidRPr="00852D33" w:rsidRDefault="00F00EF7" w:rsidP="00F00EF7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8CAB8B5" wp14:editId="341CB353">
                <wp:extent cx="6020435" cy="3165502"/>
                <wp:effectExtent l="0" t="0" r="18415" b="1587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35" cy="3165502"/>
                          <a:chOff x="0" y="0"/>
                          <a:chExt cx="6020435" cy="3165502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9" t="42463" r="7743"/>
                          <a:stretch/>
                        </pic:blipFill>
                        <pic:spPr bwMode="auto">
                          <a:xfrm>
                            <a:off x="1381125" y="514350"/>
                            <a:ext cx="3429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78" name="Group 78"/>
                        <wpg:cNvGrpSpPr/>
                        <wpg:grpSpPr>
                          <a:xfrm>
                            <a:off x="2952750" y="0"/>
                            <a:ext cx="3054985" cy="847725"/>
                            <a:chOff x="0" y="0"/>
                            <a:chExt cx="3054985" cy="847725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1162050" y="64770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895350" y="257175"/>
                              <a:ext cx="2609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9525"/>
                              <a:ext cx="1195070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514475" y="657225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1704975" y="276225"/>
                              <a:ext cx="220980" cy="3511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809750" y="0"/>
                              <a:ext cx="1245235" cy="271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638300" y="1638300"/>
                            <a:ext cx="1156887" cy="1527202"/>
                            <a:chOff x="-228600" y="0"/>
                            <a:chExt cx="1156887" cy="1527202"/>
                          </a:xfrm>
                        </wpg:grpSpPr>
                        <wps:wsp>
                          <wps:cNvPr id="86" name="Rounded Rectangle 86"/>
                          <wps:cNvSpPr/>
                          <wps:spPr>
                            <a:xfrm>
                              <a:off x="546652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>
                            <a:stCxn id="88" idx="0"/>
                            <a:endCxn id="86" idx="2"/>
                          </wps:cNvCnPr>
                          <wps:spPr>
                            <a:xfrm flipV="1">
                              <a:off x="196616" y="331470"/>
                              <a:ext cx="540854" cy="5531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228600" y="884582"/>
                              <a:ext cx="850431" cy="642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Direction of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787116" y="1657350"/>
                            <a:ext cx="609600" cy="1171575"/>
                            <a:chOff x="215366" y="0"/>
                            <a:chExt cx="609600" cy="1171575"/>
                          </a:xfrm>
                        </wpg:grpSpPr>
                        <wps:wsp>
                          <wps:cNvPr id="90" name="Rounded Rectangle 90"/>
                          <wps:cNvSpPr/>
                          <wps:spPr>
                            <a:xfrm>
                              <a:off x="390525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609600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15366" y="847725"/>
                              <a:ext cx="6096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Pr="00F00EF7" w:rsidRDefault="00F00EF7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4067175" y="1552575"/>
                            <a:ext cx="1953260" cy="454660"/>
                            <a:chOff x="0" y="0"/>
                            <a:chExt cx="1953260" cy="454660"/>
                          </a:xfrm>
                        </wpg:grpSpPr>
                        <wps:wsp>
                          <wps:cNvPr id="94" name="Rounded Rectangle 94"/>
                          <wps:cNvSpPr/>
                          <wps:spPr>
                            <a:xfrm>
                              <a:off x="0" y="123825"/>
                              <a:ext cx="381000" cy="33083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381000" y="276225"/>
                              <a:ext cx="6134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019175" y="0"/>
                              <a:ext cx="934085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3533775" y="1657350"/>
                            <a:ext cx="895350" cy="1333479"/>
                            <a:chOff x="0" y="0"/>
                            <a:chExt cx="895350" cy="1333479"/>
                          </a:xfrm>
                        </wpg:grpSpPr>
                        <wps:wsp>
                          <wps:cNvPr id="98" name="Rounded Rectangle 98"/>
                          <wps:cNvSpPr/>
                          <wps:spPr>
                            <a:xfrm>
                              <a:off x="0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219075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38100" y="847578"/>
                              <a:ext cx="857250" cy="4859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Pr="00F00EF7" w:rsidRDefault="000E5732" w:rsidP="000E5732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Number of Rotations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0" y="1609725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103" name="Rounded Rectangle 103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>
                            <a:stCxn id="105" idx="3"/>
                            <a:endCxn id="103" idx="1"/>
                          </wps:cNvCnPr>
                          <wps:spPr>
                            <a:xfrm flipV="1">
                              <a:off x="-268355" y="268356"/>
                              <a:ext cx="814637" cy="66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-914399" y="109313"/>
                              <a:ext cx="646044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7" o:spid="_x0000_s1050" style="width:474.05pt;height:249.25pt;mso-position-horizontal-relative:char;mso-position-vertical-relative:line" coordsize="60204,3165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51" type="#_x0000_t75" style="position:absolute;left:13811;top:5143;width:34290;height:18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8TPnDAAAA3AAAAA8AAABkcnMvZG93bnJldi54bWxET01rwkAQvRf8D8sIXopuFBFJXUUFUcRC&#10;NaXnITsmqdnZkF1j9Ne7BaG3ebzPmS1aU4qGaldYVjAcRCCIU6sLzhR8J5v+FITzyBpLy6TgTg4W&#10;887bDGNtb3yk5uQzEULYxagg976KpXRpTgbdwFbEgTvb2qAPsM6krvEWwk0pR1E0kQYLDg05VrTO&#10;Kb2crkaB/lyNfrbjc7lvmuT9/jtN/NfhoVSv2y4/QHhq/b/45d7pMD8awt8z4QI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/xM+cMAAADcAAAADwAAAAAAAAAAAAAAAACf&#10;AgAAZHJzL2Rvd25yZXYueG1sUEsFBgAAAAAEAAQA9wAAAI8DAAAAAA==&#10;">
                  <v:imagedata r:id="rId15" o:title="" croptop="27829f" cropleft="1946f" cropright="5074f"/>
                  <v:path arrowok="t"/>
                </v:shape>
                <v:group id="Group 78" o:spid="_x0000_s1052" style="position:absolute;left:29527;width:30550;height:8477" coordsize="30549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53" style="position:absolute;left:11620;top:6477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zlscA&#10;AADbAAAADwAAAGRycy9kb3ducmV2LnhtbESPT2vCQBTE70K/w/IKvenGHpoaXUWEStriQe2lt0f2&#10;maTNvo3ZzR/99F2h4HGYmd8wi9VgKtFR40rLCqaTCARxZnXJuYKv49v4FYTzyBory6TgQg5Wy4fR&#10;AhNte95Td/C5CBB2CSoovK8TKV1WkEE3sTVx8E62MeiDbHKpG+wD3FTyOYpepMGSw0KBNW0Kyn4P&#10;rVHQfuTb+Hz9vGze0/O2/d79zMr2qtTT47Ceg/A0+Hv4v51qBfEMbl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sM5bHAAAA2wAAAA8AAAAAAAAAAAAAAAAAmAIAAGRy&#10;cy9kb3ducmV2LnhtbFBLBQYAAAAABAAEAPUAAACMAwAAAAA=&#10;" filled="f" strokecolor="#4472c4 [3208]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0" o:spid="_x0000_s1054" type="#_x0000_t32" style="position:absolute;left:8953;top:2571;width:261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1" o:spid="_x0000_s1055" type="#_x0000_t202" style="position:absolute;top:95;width:11950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NdMQA&#10;AADbAAAADwAAAGRycy9kb3ducmV2LnhtbESPQWvCQBSE7wX/w/IEb3WjBZHUTRDFUulJ7aHH1+wz&#10;iWbfht1tEv31XaHQ4zAz3zCrfDCN6Mj52rKC2TQBQVxYXXOp4PO0e16C8AFZY2OZFNzIQ56NnlaY&#10;atvzgbpjKEWEsE9RQRVCm0rpi4oM+qltiaN3ts5giNKVUjvsI9w0cp4kC2mw5rhQYUubiorr8cco&#10;eLu/nJN913xsrVz0Fju3/bp8KzUZD+tXEIGG8B/+a79rBcsZPL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DXTEAAAA2wAAAA8AAAAAAAAAAAAAAAAAmAIAAGRycy9k&#10;b3ducmV2LnhtbFBLBQYAAAAABAAEAPUAAACJAwAAAAA=&#10;" fillcolor="white [3201]" strokecolor="#5b9bd5 [3204]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Left Motor Port</w:t>
                          </w:r>
                        </w:p>
                      </w:txbxContent>
                    </v:textbox>
                  </v:shape>
                  <v:rect id="Rectangle 82" o:spid="_x0000_s1056" style="position:absolute;left:15144;top:657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TT8MA&#10;AADbAAAADwAAAGRycy9kb3ducmV2LnhtbESPQWvCQBSE7wX/w/IEb80mQVqbugYpVNvejJZeH9ln&#10;EpJ9G7Krif++Wyh4HGbmG2adT6YTVxpcY1lBEsUgiEurG64UnI7vjysQziNr7CyTghs5yDezhzVm&#10;2o58oGvhKxEg7DJUUHvfZ1K6siaDLrI9cfDOdjDogxwqqQccA9x0Mo3jJ2mw4bBQY09vNZVtcTEK&#10;Pse0a34q/NoXbfHd2uUueX4xSi3m0/YVhKfJ38P/7Q+tYJXC3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OTT8MAAADbAAAADwAAAAAAAAAAAAAAAACYAgAAZHJzL2Rv&#10;d25yZXYueG1sUEsFBgAAAAAEAAQA9QAAAIgDAAAAAA==&#10;" filled="f" strokecolor="red" strokeweight="3pt"/>
                  <v:shape id="Straight Arrow Connector 83" o:spid="_x0000_s1057" type="#_x0000_t32" style="position:absolute;left:17049;top:2762;width:2210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EPMEAAADbAAAADwAAAGRycy9kb3ducmV2LnhtbESPQYvCMBSE74L/ITxhbzbVlaV0jeIK&#10;gifBruz50TybYvNSmmxb/70RBI/DzHzDrLejbURPna8dK1gkKQji0umaKwWX38M8A+EDssbGMSm4&#10;k4ftZjpZY67dwGfqi1CJCGGfowITQptL6UtDFn3iWuLoXV1nMUTZVVJ3OES4beQyTb+kxZrjgsGW&#10;9obKW/FvFfT7wi3+loM2enVYZaew4/GnUupjNu6+QQQawzv8ah+1guwT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8Q8wQAAANsAAAAPAAAAAAAAAAAAAAAA&#10;AKECAABkcnMvZG93bnJldi54bWxQSwUGAAAAAAQABAD5AAAAjwMAAAAA&#10;" strokecolor="#c00000" strokeweight=".5pt">
                    <v:stroke endarrow="block" joinstyle="miter"/>
                  </v:shape>
                  <v:shape id="Text Box 84" o:spid="_x0000_s1058" type="#_x0000_t202" style="position:absolute;left:18097;width:1245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EGMMA&#10;AADbAAAADwAAAGRycy9kb3ducmV2LnhtbESPQWvCQBSE7wX/w/KE3upGLVWiq4hiW7wZRfD2yD6T&#10;YPZt2F2T+O+7hUKPw8x8wyzXvalFS85XlhWMRwkI4tzqigsF59P+bQ7CB2SNtWVS8CQP69XgZYmp&#10;th0fqc1CISKEfYoKyhCaVEqfl2TQj2xDHL2bdQZDlK6Q2mEX4aaWkyT5kAYrjgslNrQtKb9nD6Pg&#10;sPuahVt2nmbF4bO7tuMJPt1Fqddhv1mACNSH//Bf+1srmL/D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EGMMAAADbAAAADwAAAAAAAAAAAAAAAACYAgAAZHJzL2Rv&#10;d25yZXYueG1sUEsFBgAAAAAEAAQA9QAAAIgDAAAAAA==&#10;" fillcolor="white [3201]" strokecolor="red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85" o:spid="_x0000_s1059" style="position:absolute;left:16383;top:16383;width:11568;height:15272" coordorigin="-2286" coordsize="11568,1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oundrect id="Rounded Rectangle 86" o:spid="_x0000_s1060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dYMMA&#10;AADbAAAADwAAAGRycy9kb3ducmV2LnhtbESP0WqDQBRE3wP9h+UW+hbXRBCx2YSkJbRPIZp+wMW9&#10;VVP3rnG3av++Gyj0cZiZM8xmN5tOjDS41rKCVRSDIK6sbrlW8HE5LjMQziNr7CyTgh9ysNs+LDaY&#10;aztxQWPpaxEg7HJU0Hjf51K6qiGDLrI9cfA+7WDQBznUUg84Bbjp5DqOU2mw5bDQYE8vDVVf5bdR&#10;ULrXw/V0fStvN86Sc2H2CRVnpZ4e5/0zCE+z/w//td+1giyF+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dYMMAAADbAAAADwAAAAAAAAAAAAAAAACYAgAAZHJzL2Rv&#10;d25yZXYueG1sUEsFBgAAAAAEAAQA9QAAAIgDAAAAAA==&#10;" filled="f" strokecolor="yellow" strokeweight="4.5pt">
                    <v:stroke joinstyle="miter"/>
                  </v:roundrect>
                  <v:shape id="Straight Arrow Connector 87" o:spid="_x0000_s1061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vY8QAAADbAAAADwAAAGRycy9kb3ducmV2LnhtbESP3WrCQBCF7wt9h2UK3ulGkSqpm2Bt&#10;BSmCP80DDNlpNjQ7G7LbGPv0XUHo5eH8fJxVPthG9NT52rGC6SQBQVw6XXOloPjcjpcgfEDW2Dgm&#10;BVfykGePDytMtbvwifpzqEQcYZ+iAhNCm0rpS0MW/cS1xNH7cp3FEGVXSd3hJY7bRs6S5FlarDkS&#10;DLa0MVR+n39s5L73tng77H9ni03bHAvz8Tqfo1Kjp2H9AiLQEP7D9/ZOK1gu4P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hW9jxAAAANsAAAAPAAAAAAAAAAAA&#10;AAAAAKECAABkcnMvZG93bnJldi54bWxQSwUGAAAAAAQABAD5AAAAkgMAAAAA&#10;" strokecolor="yellow" strokeweight=".5pt">
                    <v:stroke endarrow="block" joinstyle="miter"/>
                  </v:shape>
                  <v:shape id="Text Box 88" o:spid="_x0000_s1062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0GKcEA&#10;AADbAAAADwAAAGRycy9kb3ducmV2LnhtbERPy4rCMBTdC/5DuIIb0XREpNZGkYGhIwiDj427S3Nt&#10;S5ub0mRq/fvJQpjl4bzT/WAa0VPnKssKPhYRCOLc6ooLBbfr1zwG4TyyxsYyKXiRg/1uPEox0fbJ&#10;Z+ovvhAhhF2CCkrv20RKl5dk0C1sSxy4h+0M+gC7QuoOnyHcNHIZRWtpsOLQUGJLnyXl9eXXKPiR&#10;WTybHVemzno+3aNMvzbGKzWdDIctCE+D/xe/3d9aQRzGhi/h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9BinBAAAA2wAAAA8AAAAAAAAAAAAAAAAAmAIAAGRycy9kb3du&#10;cmV2LnhtbFBLBQYAAAAABAAEAPUAAACGAwAAAAA=&#10;" fillcolor="white [3201]" strokecolor="yellow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Direction of Movement</w:t>
                          </w:r>
                        </w:p>
                      </w:txbxContent>
                    </v:textbox>
                  </v:shape>
                </v:group>
                <v:group id="Group 89" o:spid="_x0000_s1063" style="position:absolute;left:27871;top:16573;width:6096;height:11716" coordorigin="2153" coordsize="6096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Rounded Rectangle 90" o:spid="_x0000_s1064" style="position:absolute;left:3905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Htr0A&#10;AADbAAAADwAAAGRycy9kb3ducmV2LnhtbERPy4rCMBTdD/gP4QruxtQuRKtRfIIDbqxFt5fm2hab&#10;m9JErX8/WQguD+c9X3amFk9qXWVZwWgYgSDOra64UJCd978TEM4ja6wtk4I3OVguej9zTLR98Yme&#10;qS9ECGGXoILS+yaR0uUlGXRD2xAH7mZbgz7AtpC6xVcIN7WMo2gsDVYcGkpsaFNSfk8fRkFM6z2n&#10;R9r9XbKNRbm9XDGLlRr0u9UMhKfOf8Uf90ErmIb14Uv4AXLx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VEHtr0AAADbAAAADwAAAAAAAAAAAAAAAACYAgAAZHJzL2Rvd25yZXYu&#10;eG1sUEsFBgAAAAAEAAQA9QAAAIIDAAAAAA==&#10;" filled="f" strokecolor="#92d050" strokeweight="4.5pt">
                    <v:stroke joinstyle="miter"/>
                  </v:roundrect>
                  <v:shape id="Straight Arrow Connector 91" o:spid="_x0000_s1065" type="#_x0000_t32" style="position:absolute;left:6096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j/MMAAADbAAAADwAAAGRycy9kb3ducmV2LnhtbESP3YrCMBCF74V9hzCCd5pWRN2uUWRF&#10;FARh6yLs3dCMbddmUpqo9e2NIHh5OD8fZ7ZoTSWu1LjSsoJ4EIEgzqwuOVfwe1j3pyCcR9ZYWSYF&#10;d3KwmH90Zphoe+MfuqY+F2GEXYIKCu/rREqXFWTQDWxNHLyTbQz6IJtc6gZvYdxUchhFY2mw5EAo&#10;sKbvgrJzejGBG49ktRofp4fJqf3f7Jaj49/eKtXrtssvEJ5a/w6/2lut4DOG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qY/zDAAAA2wAAAA8AAAAAAAAAAAAA&#10;AAAAoQIAAGRycy9kb3ducmV2LnhtbFBLBQYAAAAABAAEAPkAAACRAwAAAAA=&#10;" strokecolor="#92d050" strokeweight=".5pt">
                    <v:stroke endarrow="block" joinstyle="miter"/>
                  </v:shape>
                  <v:shape id="Text Box 92" o:spid="_x0000_s1066" type="#_x0000_t202" style="position:absolute;left:2153;top:8477;width:609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4EsQA&#10;AADbAAAADwAAAGRycy9kb3ducmV2LnhtbESPzWrCQBSF90LfYbiF7nRiFkVTJ6EtCqXgwlhKu7tk&#10;bjOhmTsxM5r49o4guDycn4+zKkbbihP1vnGsYD5LQBBXTjdcK/jab6YLED4ga2wdk4IzeSjyh8kK&#10;M+0G3tGpDLWII+wzVGBC6DIpfWXIop+5jjh6f663GKLsa6l7HOK4bWWaJM/SYsORYLCjd0PVf3m0&#10;EWJ+08/vw/ZnvZkbt67Lt2Hsdko9PY6vLyACjeEevrU/tIJl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eBLEAAAA2wAAAA8AAAAAAAAAAAAAAAAAmAIAAGRycy9k&#10;b3ducmV2LnhtbFBLBQYAAAAABAAEAPUAAACJAwAAAAA=&#10;" fillcolor="white [3201]" strokecolor="#92d050" strokeweight=".5pt">
                    <v:textbox>
                      <w:txbxContent>
                        <w:p w:rsidR="00F00EF7" w:rsidRPr="00F00EF7" w:rsidRDefault="00F00EF7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Power</w:t>
                          </w:r>
                        </w:p>
                      </w:txbxContent>
                    </v:textbox>
                  </v:shape>
                </v:group>
                <v:group id="Group 93" o:spid="_x0000_s1067" style="position:absolute;left:40671;top:15525;width:19533;height:4547" coordsize="19532,4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oundrect id="Rounded Rectangle 94" o:spid="_x0000_s1068" style="position:absolute;top:1238;width:3810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+H8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f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+H8MAAADbAAAADwAAAAAAAAAAAAAAAACYAgAAZHJzL2Rv&#10;d25yZXYueG1sUEsFBgAAAAAEAAQA9QAAAIgDAAAAAA==&#10;" filled="f" strokecolor="#7030a0" strokeweight="4.5pt">
                    <v:stroke joinstyle="miter"/>
                  </v:roundrect>
                  <v:shape id="Straight Arrow Connector 95" o:spid="_x0000_s1069" type="#_x0000_t32" style="position:absolute;left:3810;top:2762;width:61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ggsAAAADbAAAADwAAAGRycy9kb3ducmV2LnhtbESPQYvCMBSE7wv+h/AEb2uqqGg1LSII&#10;Hl1X78/m2Rabl9KktfrrN4Kwx2FmvmE2aW8q0VHjSssKJuMIBHFmdcm5gvPv/nsJwnlkjZVlUvAk&#10;B2ky+NpgrO2Df6g7+VwECLsYFRTe17GULivIoBvbmjh4N9sY9EE2udQNPgLcVHIaRQtpsOSwUGBN&#10;u4Ky+6k1Cua59LO6u5THdnHlVuO2v7+OSo2G/XYNwlPv/8Of9kErWM3h/SX8AJ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14ILAAAAA2wAAAA8AAAAAAAAAAAAAAAAA&#10;oQIAAGRycy9kb3ducmV2LnhtbFBLBQYAAAAABAAEAPkAAACOAwAAAAA=&#10;" strokecolor="#7030a0" strokeweight=".5pt">
                    <v:stroke endarrow="block" joinstyle="miter"/>
                  </v:shape>
                  <v:shape id="Text Box 96" o:spid="_x0000_s1070" type="#_x0000_t202" style="position:absolute;left:10191;width:9341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4V8QA&#10;AADbAAAADwAAAGRycy9kb3ducmV2LnhtbESPzWrCQBSF94LvMNxCd2aiATFpRimCUApdNFXp8pK5&#10;JsHMnZiZJmmfvlMouDycn4+T7ybTioF611hWsIxiEMSl1Q1XCo4fh8UGhPPIGlvLpOCbHOy281mO&#10;mbYjv9NQ+EqEEXYZKqi97zIpXVmTQRfZjjh4F9sb9EH2ldQ9jmHctHIVx2tpsOFAqLGjfU3ltfgy&#10;AeLpNbn9JOfu4Jan+M3adCw+lXp8mJ6fQHia/D38337RCtI1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uFfEAAAA2wAAAA8AAAAAAAAAAAAAAAAAmAIAAGRycy9k&#10;b3ducmV2LnhtbFBLBQYAAAAABAAEAPUAAACJAwAAAAA=&#10;" fillcolor="white [3201]" strokecolor="#7030a0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97" o:spid="_x0000_s1071" style="position:absolute;left:35337;top:16573;width:8954;height:13335" coordsize="8953,13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oundrect id="Rounded Rectangle 98" o:spid="_x0000_s1072" style="position:absolute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H8cMA&#10;AADbAAAADwAAAGRycy9kb3ducmV2LnhtbESPTW/CMAyG75P2HyJP2m2kYx+CQkATYtLEaTC4W41p&#10;KhqnakLJ9uvnAxJH6/X72M98mX2rBupjE9jA86gARVwF23BtYP/z+TQBFROyxTYwGfilCMvF/d0c&#10;SxsuvKVhl2olEI4lGnApdaXWsXLkMY5CRyzZMfQek4x9rW2PF4H7Vo+L4l17bFguOOxo5ag67c7e&#10;wOsK/142x8EJ9fuQXfZvm/XYmMeH/DEDlSin2/K1/WUNTOVZcREP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cH8cMAAADbAAAADwAAAAAAAAAAAAAAAACYAgAAZHJzL2Rv&#10;d25yZXYueG1sUEsFBgAAAAAEAAQA9QAAAIgDAAAAAA==&#10;" filled="f" strokecolor="#ffc000" strokeweight="4.5pt">
                    <v:stroke joinstyle="miter"/>
                  </v:roundrect>
                  <v:shape id="Straight Arrow Connector 99" o:spid="_x0000_s1073" type="#_x0000_t32" style="position:absolute;left:2190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djMAAAADbAAAADwAAAGRycy9kb3ducmV2LnhtbERPzYrCMBC+C/sOYQRvmlrYVatRZMFV&#10;D8Ku9QHGZmyLzaQ0Ubs+vREEj98/32zRmkpcqXGlZQXDQQSCOLO65FzBIV31xyCcR9ZYWSYF/+Rg&#10;Mf/ozDDR9sZ/dN37XIQSdgkqKLyvEyldVpBBN7A1cdBOtjHoA2xyqRu8hXJTyTiKvqTBksNCgTV9&#10;F5Sd9xejYL37HY7G7ZLT+Jh+/mw38e4eeNXrtsspCE+tf5tf6Y1WMJnA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+qXYzAAAAA2wAAAA8AAAAAAAAAAAAAAAAA&#10;oQIAAGRycy9kb3ducmV2LnhtbFBLBQYAAAAABAAEAPkAAACOAwAAAAA=&#10;" strokecolor="#ffc000" strokeweight=".5pt">
                    <v:stroke endarrow="block" joinstyle="miter"/>
                  </v:shape>
                  <v:shape id="Text Box 100" o:spid="_x0000_s1074" type="#_x0000_t202" style="position:absolute;left:381;top:8475;width:8572;height: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UocUA&#10;AADcAAAADwAAAGRycy9kb3ducmV2LnhtbESPQWvDMAyF74P9B6PBLmN1tkMZWd2yBkZLb81aWG4i&#10;1hLTWA6x1yb/vjoUepN4T+99WqxG36kzDdEFNvA2y0AR18E6bgwcfr5fP0DFhGyxC0wGJoqwWj4+&#10;LDC34cJ7OpepURLCMUcDbUp9rnWsW/IYZ6EnFu0vDB6TrEOj7YAXCfedfs+yufboWBpa7KloqT6V&#10;/95A4SZar+NvQdPGn3bHylXly2TM89P49Qkq0Zju5tv11gp+JvjyjEy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9ShxQAAANwAAAAPAAAAAAAAAAAAAAAAAJgCAABkcnMv&#10;ZG93bnJldi54bWxQSwUGAAAAAAQABAD1AAAAigMAAAAA&#10;" fillcolor="white [3201]" strokecolor="#ffc000" strokeweight=".5pt">
                    <v:textbox>
                      <w:txbxContent>
                        <w:p w:rsidR="00F00EF7" w:rsidRPr="00F00EF7" w:rsidRDefault="000E5732" w:rsidP="000E5732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Number of Rotations</w:t>
                          </w:r>
                        </w:p>
                      </w:txbxContent>
                    </v:textbox>
                  </v:shape>
                </v:group>
                <v:group id="Group 102" o:spid="_x0000_s1075" style="position:absolute;top:16097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oundrect id="Rounded Rectangle 103" o:spid="_x0000_s1076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hs8MA&#10;AADcAAAADwAAAGRycy9kb3ducmV2LnhtbERPTWvCQBC9F/oflil4q7tVaEvqRkQUlHqpFnKdZsck&#10;JDubZtcY/fVuoeBtHu9zZvPBNqKnzleONbyMFQji3JmKCw3fh/XzOwgfkA02jknDhTzM08eHGSbG&#10;nfmL+n0oRAxhn6CGMoQ2kdLnJVn0Y9cSR+7oOoshwq6QpsNzDLeNnCj1Ki1WHBtKbGlZUl7vT1bD&#10;qd5e336q313WX5dScaa2n6uV1qOnYfEBItAQ7uJ/98bE+WoKf8/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hs8MAAADcAAAADwAAAAAAAAAAAAAAAACYAgAAZHJzL2Rv&#10;d25yZXYueG1sUEsFBgAAAAAEAAQA9QAAAIgDAAAAAA==&#10;" filled="f" strokecolor="red" strokeweight="4.5pt">
                    <v:stroke joinstyle="miter"/>
                  </v:roundrect>
                  <v:shape id="Straight Arrow Connector 104" o:spid="_x0000_s1077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d8cMAAADcAAAADwAAAGRycy9kb3ducmV2LnhtbERPTWsCMRC9C/6HMEJvmm0VaVejSEXt&#10;SelaD96Gzbi7dDNZN6mm/94Igrd5vM+ZzoOpxYVaV1lW8DpIQBDnVldcKPjZr/rvIJxH1lhbJgX/&#10;5GA+63ammGp75W+6ZL4QMYRdigpK75tUSpeXZNANbEMcuZNtDfoI20LqFq8x3NTyLUnG0mDFsaHE&#10;hj5Lyn+zP6PgcF6GNZ8324/jaj/aeVsM87BQ6qUXFhMQnoJ/ih/uLx3nJyO4PxMv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bXfHDAAAA3AAAAA8AAAAAAAAAAAAA&#10;AAAAoQIAAGRycy9kb3ducmV2LnhtbFBLBQYAAAAABAAEAPkAAACRAwAAAAA=&#10;" strokecolor="red" strokeweight=".5pt">
                    <v:stroke endarrow="block" joinstyle="miter"/>
                  </v:shape>
                  <v:shape id="Text Box 105" o:spid="_x0000_s1078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HKcMA&#10;AADcAAAADwAAAGRycy9kb3ducmV2LnhtbERPS2vCQBC+F/wPywi91Y1KW4lZRSy2xVujCN6G7OSB&#10;2dmwu03iv+8WCr3Nx/ecbDuaVvTkfGNZwXyWgCAurG64UnA+HZ5WIHxA1thaJgV38rDdTB4yTLUd&#10;+Iv6PFQihrBPUUEdQpdK6YuaDPqZ7YgjV1pnMEToKqkdDjHctHKRJC/SYMOxocaO9jUVt/zbKDi+&#10;fbyGMj8v8+r4Plz7+QLv7qLU43TcrUEEGsO/+M/9qeP85Bl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HKcMAAADcAAAADwAAAAAAAAAAAAAAAACYAgAAZHJzL2Rv&#10;d25yZXYueG1sUEsFBgAAAAAEAAQA9QAAAIgDAAAAAA==&#10;" fillcolor="white [3201]" strokecolor="red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Menu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073741" w:rsidRDefault="00073741" w:rsidP="00073741">
      <w:pPr>
        <w:pStyle w:val="Heading3"/>
      </w:pPr>
      <w:r>
        <w:t>Move Tank</w:t>
      </w:r>
    </w:p>
    <w:p w:rsidR="00F00EF7" w:rsidRPr="00DB3492" w:rsidRDefault="00F320BA" w:rsidP="00DB3492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34E7A7" wp14:editId="26A7C9EF">
                <wp:extent cx="5638800" cy="3172681"/>
                <wp:effectExtent l="0" t="0" r="19050" b="2794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172681"/>
                          <a:chOff x="0" y="0"/>
                          <a:chExt cx="5904057" cy="315489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401417" y="0"/>
                            <a:ext cx="4502640" cy="3154895"/>
                            <a:chOff x="0" y="0"/>
                            <a:chExt cx="4502640" cy="315489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82804"/>
                              <a:ext cx="3556635" cy="1656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2" name="Group 32"/>
                          <wpg:cNvGrpSpPr/>
                          <wpg:grpSpPr>
                            <a:xfrm>
                              <a:off x="1567479" y="10047"/>
                              <a:ext cx="1356591" cy="834014"/>
                              <a:chOff x="-64" y="-1"/>
                              <a:chExt cx="1356591" cy="834014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165609" y="643095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894303" y="251209"/>
                                <a:ext cx="261257" cy="3717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-64" y="-1"/>
                                <a:ext cx="1356499" cy="250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  <w:jc w:val="left"/>
                                  </w:pPr>
                                  <w:r>
                                    <w:t>Left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084844" y="0"/>
                              <a:ext cx="1417796" cy="854109"/>
                              <a:chOff x="0" y="0"/>
                              <a:chExt cx="1417796" cy="854109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663191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190919" y="281354"/>
                                <a:ext cx="221063" cy="3513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11324" y="0"/>
                                <a:ext cx="1306472" cy="27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Right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665922" y="1647930"/>
                              <a:ext cx="750896" cy="1506965"/>
                              <a:chOff x="-97753" y="0"/>
                              <a:chExt cx="750896" cy="1506965"/>
                            </a:xfrm>
                          </wpg:grpSpPr>
                          <wps:wsp>
                            <wps:cNvPr id="41" name="Rounded Rectangle 41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-97753" y="863871"/>
                                <a:ext cx="670336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Left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1476917" y="1657978"/>
                              <a:ext cx="620240" cy="1496917"/>
                              <a:chOff x="170631" y="0"/>
                              <a:chExt cx="620240" cy="1496917"/>
                            </a:xfrm>
                          </wpg:grpSpPr>
                          <wps:wsp>
                            <wps:cNvPr id="45" name="Rounded Rectangle 45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170631" y="853823"/>
                                <a:ext cx="620240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Right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2682910" y="1557278"/>
                              <a:ext cx="1720000" cy="599254"/>
                              <a:chOff x="0" y="-217"/>
                              <a:chExt cx="1720000" cy="599254"/>
                            </a:xfrm>
                          </wpg:grpSpPr>
                          <wps:wsp>
                            <wps:cNvPr id="49" name="Rounded Rectangle 49"/>
                            <wps:cNvSpPr/>
                            <wps:spPr>
                              <a:xfrm>
                                <a:off x="0" y="120581"/>
                                <a:ext cx="381424" cy="331482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H="1">
                                <a:off x="381837" y="271306"/>
                                <a:ext cx="6137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014883" y="-217"/>
                                <a:ext cx="705117" cy="599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Brake when finished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2150347" y="1657978"/>
                              <a:ext cx="1045820" cy="1363289"/>
                              <a:chOff x="271305" y="0"/>
                              <a:chExt cx="1045820" cy="1363289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311196" y="852374"/>
                                <a:ext cx="1005929" cy="510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F320BA" w:rsidRDefault="000E5732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Number of Rotations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1620079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57" name="Rounded Rectangle 57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>
                            <a:stCxn id="59" idx="3"/>
                            <a:endCxn id="57" idx="1"/>
                          </wps:cNvCnPr>
                          <wps:spPr>
                            <a:xfrm flipV="1">
                              <a:off x="-196338" y="268356"/>
                              <a:ext cx="742620" cy="66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-914399" y="109313"/>
                              <a:ext cx="718061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0BA" w:rsidRDefault="00F320BA" w:rsidP="00F320BA">
                                <w:pPr>
                                  <w:ind w:left="0" w:firstLine="0"/>
                                </w:pPr>
                                <w: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79" style="width:444pt;height:249.8pt;mso-position-horizontal-relative:char;mso-position-vertical-relative:line" coordsize="59040,31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">
                <v:group id="Group 30" o:spid="_x0000_s1080" style="position:absolute;left:14014;width:45026;height:31548" coordsize="45026,3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1" o:spid="_x0000_s1081" type="#_x0000_t75" style="position:absolute;top:5828;width:35566;height:1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SX2rEAAAA2wAAAA8AAABkcnMvZG93bnJldi54bWxEj0FrwkAUhO9C/8PyCl5ENypVia5SREkO&#10;vZj24PGRfSaL2bchu9X033cFweMwM98wm11vG3GjzhvHCqaTBARx6bThSsHP93G8AuEDssbGMSn4&#10;Iw+77dtgg6l2dz7RrQiViBD2KSqoQ2hTKX1Zk0U/cS1x9C6usxii7CqpO7xHuG3kLEkW0qLhuFBj&#10;S/uaymvxaxUsv/BcXPMs21e5+Rhlh6I0rVFq+N5/rkEE6sMr/GznWsF8Co8v8QfI7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9SX2rEAAAA2wAAAA8AAAAAAAAAAAAAAAAA&#10;nwIAAGRycy9kb3ducmV2LnhtbFBLBQYAAAAABAAEAPcAAACQAwAAAAA=&#10;">
                    <v:imagedata r:id="rId17" o:title=""/>
                    <v:path arrowok="t"/>
                  </v:shape>
                  <v:group id="Group 32" o:spid="_x0000_s1082" style="position:absolute;left:15674;top:100;width:13566;height:8340" coordorigin="" coordsize="13565,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3" o:spid="_x0000_s1083" style="position:absolute;left:11656;top:6430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9vMUA&#10;AADbAAAADwAAAGRycy9kb3ducmV2LnhtbESPQWvCQBSE74X+h+UJ3nRjBa3RVYpQUYuHqhdvj+wz&#10;iWbfxuxGo7++Kwg9DjPzDTOZNaYQV6pcbllBrxuBIE6szjlVsN99dz5BOI+ssbBMCu7kYDZ9f5tg&#10;rO2Nf+m69akIEHYxKsi8L2MpXZKRQde1JXHwjrYy6IOsUqkrvAW4KeRHFA2kwZzDQoYlzTNKztva&#10;KKjX6WJ4efzc56vlZVEfNqdRXj+UarearzEIT43/D7/aS62g34fn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r28xQAAANsAAAAPAAAAAAAAAAAAAAAAAJgCAABkcnMv&#10;ZG93bnJldi54bWxQSwUGAAAAAAQABAD1AAAAigMAAAAA&#10;" filled="f" strokecolor="#4472c4 [3208]" strokeweight="3pt"/>
                    <v:shape id="Straight Arrow Connector 34" o:spid="_x0000_s1084" type="#_x0000_t32" style="position:absolute;left:8943;top:2512;width:2612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Text Box 35" o:spid="_x0000_s1085" type="#_x0000_t202" style="position:absolute;width:13564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CkMMA&#10;AADbAAAADwAAAGRycy9kb3ducmV2LnhtbESPQWvCQBSE74L/YXlCb7pppSLRVUrF0uKp6sHjM/tM&#10;otm3YXdNUn+9KxQ8DjPzDTNfdqYSDTlfWlbwOkpAEGdWl5wr2O/WwykIH5A1VpZJwR95WC76vTmm&#10;2rb8S8025CJC2KeooAihTqX0WUEG/cjWxNE7WWcwROlyqR22EW4q+ZYkE2mw5LhQYE2fBWWX7dUo&#10;+LqNT8lPU21WVk5ai41bHc5HpV4G3ccMRKAuPMP/7W+tYPwO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vCkMMAAADbAAAADwAAAAAAAAAAAAAAAACYAgAAZHJzL2Rv&#10;d25yZXYueG1sUEsFBgAAAAAEAAQA9QAAAIgDAAAAAA==&#10;" fillcolor="white [3201]" strokecolor="#5b9bd5 [3204]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  <w:jc w:val="left"/>
                            </w:pPr>
                            <w:r>
                              <w:t>Left Motor Port</w:t>
                            </w:r>
                          </w:p>
                        </w:txbxContent>
                      </v:textbox>
                    </v:shape>
                  </v:group>
                  <v:group id="Group 36" o:spid="_x0000_s1086" style="position:absolute;left:30848;width:14178;height:8541" coordsize="14177,8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37" o:spid="_x0000_s1087" style="position:absolute;top:6631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5MMMA&#10;AADbAAAADwAAAGRycy9kb3ducmV2LnhtbESPT2vCQBTE7wW/w/IEb7rxD1Wjq0ih1XozKl4f2WcS&#10;kn0bsluTfvuuIPQ4zMxvmPW2M5V4UOMKywrGowgEcWp1wZmCy/lzuADhPLLGyjIp+CUH203vbY2x&#10;ti2f6JH4TAQIuxgV5N7XsZQuzcmgG9maOHh32xj0QTaZ1A22AW4qOYmid2mw4LCQY00fOaVl8mMU&#10;fLeTqrhleNwnZXIt7exrPF8apQb9brcC4anz/+FX+6AVTOfw/B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v5MMMAAADbAAAADwAAAAAAAAAAAAAAAACYAgAAZHJzL2Rv&#10;d25yZXYueG1sUEsFBgAAAAAEAAQA9QAAAIgDAAAAAA==&#10;" filled="f" strokecolor="red" strokeweight="3pt"/>
                    <v:shape id="Straight Arrow Connector 38" o:spid="_x0000_s1088" type="#_x0000_t32" style="position:absolute;left:1909;top:2813;width:2210;height:3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fqr0AAADbAAAADwAAAGRycy9kb3ducmV2LnhtbERPTYvCMBC9C/6HMAvebKorItUoKgh7&#10;EqzieWjGpmwzKU1s6783B8Hj431vdoOtRUetrxwrmCUpCOLC6YpLBbfraboC4QOyxtoxKXiRh912&#10;PNpgpl3PF+ryUIoYwj5DBSaEJpPSF4Ys+sQ1xJF7uNZiiLAtpW6xj+G2lvM0XUqLFccGgw0dDRX/&#10;+dMq6I65m93nvTZ6cVqszmHPw6FUavIz7NcgAg3hK/64/7SC3zg2fok/QG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5An6q9AAAA2wAAAA8AAAAAAAAAAAAAAAAAoQIA&#10;AGRycy9kb3ducmV2LnhtbFBLBQYAAAAABAAEAPkAAACLAwAAAAA=&#10;" strokecolor="#c00000" strokeweight=".5pt">
                      <v:stroke endarrow="block" joinstyle="miter"/>
                    </v:shape>
                    <v:shape id="Text Box 39" o:spid="_x0000_s1089" type="#_x0000_t202" style="position:absolute;left:1113;width:13064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9iYcMA&#10;AADbAAAADwAAAGRycy9kb3ducmV2LnhtbESPQWvCQBSE7wX/w/KE3upGhVajq0iLbfFmFMHbI/tM&#10;gtm3YXdN4r/vCkKPw8x8wyzXvalFS85XlhWMRwkI4tzqigsFx8P2bQbCB2SNtWVScCcP69XgZYmp&#10;th3vqc1CISKEfYoKyhCaVEqfl2TQj2xDHL2LdQZDlK6Q2mEX4aaWkyR5lwYrjgslNvRZUn7NbkbB&#10;7uvnI1yy4zQrdt/duR1P8O5OSr0O+80CRKA+/Ief7V+tYDqHx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9iYcMAAADbAAAADwAAAAAAAAAAAAAAAACYAgAAZHJzL2Rv&#10;d25yZXYueG1sUEsFBgAAAAAEAAQA9QAAAIgDAAAAAA==&#10;" fillcolor="white [3201]" strokecolor="red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Right Motor Port</w:t>
                            </w:r>
                          </w:p>
                        </w:txbxContent>
                      </v:textbox>
                    </v:shape>
                  </v:group>
                  <v:group id="Group 40" o:spid="_x0000_s1090" style="position:absolute;left:6659;top:16479;width:7509;height:15069" coordorigin="-977" coordsize="7508,1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oundrect id="Rounded Rectangle 41" o:spid="_x0000_s1091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/jsQA&#10;AADbAAAADwAAAGRycy9kb3ducmV2LnhtbESP0WrCQBRE3wX/YbmCb7rRlCKpq9hK0aeSxH7AJXub&#10;xGbvxuw2iX/fLRR8HGbmDLPdj6YRPXWutqxgtYxAEBdW11wq+Ly8LzYgnEfW2FgmBXdysN9NJ1tM&#10;tB04oz73pQgQdgkqqLxvEyldUZFBt7QtcfC+bGfQB9mVUnc4BLhp5DqKnqXBmsNChS29VVR85z9G&#10;Qe6Or9eP6ym/3XgTp5k5xJSlSs1n4+EFhKfRP8L/7bNW8LS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/47EAAAA2wAAAA8AAAAAAAAAAAAAAAAAmAIAAGRycy9k&#10;b3ducmV2LnhtbFBLBQYAAAAABAAEAPUAAACJAwAAAAA=&#10;" filled="f" strokecolor="yellow" strokeweight="4.5pt">
                      <v:stroke joinstyle="miter"/>
                    </v:roundrect>
                    <v:shape id="Straight Arrow Connector 42" o:spid="_x0000_s1092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t2YcMAAADbAAAADwAAAGRycy9kb3ducmV2LnhtbESP32rCMBTG74W9QzjC7jS1lE2qUTbd&#10;YIyBzvUBDs2xKWtOShNr59ObgeDlx/fnx7dcD7YRPXW+dqxgNk1AEJdO11wpKH7eJ3MQPiBrbByT&#10;gj/ysF49jJaYa3fmb+oPoRJxhH2OCkwIbS6lLw1Z9FPXEkfv6DqLIcqukrrDcxy3jUyT5ElarDkS&#10;DLa0MVT+Hk42ct96W2x3X5f0edM2+8J8vmYZKvU4Hl4WIAIN4R6+tT+0giyF/y/x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LdmHDAAAA2wAAAA8AAAAAAAAAAAAA&#10;AAAAoQIAAGRycy9kb3ducmV2LnhtbFBLBQYAAAAABAAEAPkAAACRAwAAAAA=&#10;" strokecolor="yellow" strokeweight=".5pt">
                      <v:stroke endarrow="block" joinstyle="miter"/>
                    </v:shape>
                    <v:shape id="Text Box 43" o:spid="_x0000_s1093" type="#_x0000_t202" style="position:absolute;left:-977;top:8638;width:67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uwsMA&#10;AADbAAAADwAAAGRycy9kb3ducmV2LnhtbESPS4vCQBCE7wv+h6GFvYhOfCAaHUUWJCsI4uPircm0&#10;STDTEzKzMf57RxD2WFTVV9Ry3ZpSNFS7wrKC4SACQZxaXXCm4HLe9mcgnEfWWFomBU9ysF51vpYY&#10;a/vgIzUnn4kAYRejgtz7KpbSpTkZdANbEQfvZmuDPsg6k7rGR4CbUo6iaCoNFhwWcqzoJ6f0fvoz&#10;Cg4ymfV6u4m5Jw3vr1Gin3PjlfrutpsFCE+t/w9/2r9awWQM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AuwsMAAADbAAAADwAAAAAAAAAAAAAAAACYAgAAZHJzL2Rv&#10;d25yZXYueG1sUEsFBgAAAAAEAAQA9QAAAIgDAAAAAA==&#10;" fillcolor="white [3201]" strokecolor="yellow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Left Motor Power</w:t>
                            </w:r>
                          </w:p>
                        </w:txbxContent>
                      </v:textbox>
                    </v:shape>
                  </v:group>
                  <v:group id="Group 44" o:spid="_x0000_s1094" style="position:absolute;left:14769;top:16579;width:6202;height:14969" coordorigin="1706" coordsize="6202,1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oundrect id="Rounded Rectangle 45" o:spid="_x0000_s1095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IacMA&#10;AADbAAAADwAAAGRycy9kb3ducmV2LnhtbESPzWrDMBCE74W8g9hAb7Uc05bgRgn5hRR6iWPc62Jt&#10;bVNrZSzFdt6+KhR6HGbmG2a1mUwrBupdY1nBIopBEJdWN1wpyK+npyUI55E1tpZJwZ0cbNazhxWm&#10;2o58oSHzlQgQdikqqL3vUildWZNBF9mOOHhftjfog+wrqXscA9y0MonjV2mw4bBQY0f7msrv7GYU&#10;JLQ7cfZBx/ci31uUh+IT80Spx/m0fQPhafL/4b/2WSt4foHfL+E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aIacMAAADbAAAADwAAAAAAAAAAAAAAAACYAgAAZHJzL2Rv&#10;d25yZXYueG1sUEsFBgAAAAAEAAQA9QAAAIgDAAAAAA==&#10;" filled="f" strokecolor="#92d050" strokeweight="4.5pt">
                      <v:stroke joinstyle="miter"/>
                    </v:roundrect>
                    <v:shape id="Straight Arrow Connector 46" o:spid="_x0000_s1096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PXz8QAAADbAAAADwAAAGRycy9kb3ducmV2LnhtbESPX2vCMBTF3wd+h3AF32ZaKZ1Uo4gi&#10;EwaD2VHw7dJc22pzU5qsdt9+GQz2eDh/fpz1djStGKh3jWUF8TwCQVxa3XCl4DM/Pi9BOI+ssbVM&#10;Cr7JwXYzeVpjpu2DP2g4+0qEEXYZKqi97zIpXVmTQTe3HXHwrrY36IPsK6l7fIRx08pFFKXSYMOB&#10;UGNH+5rK+/nLBG6cyPaQFsv85TreXt92SXF5t0rNpuNuBcLT6P/Df+2TVpCk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9fPxAAAANsAAAAPAAAAAAAAAAAA&#10;AAAAAKECAABkcnMvZG93bnJldi54bWxQSwUGAAAAAAQABAD5AAAAkgMAAAAA&#10;" strokecolor="#92d050" strokeweight=".5pt">
                      <v:stroke endarrow="block" joinstyle="miter"/>
                    </v:shape>
                    <v:shape id="Text Box 47" o:spid="_x0000_s1097" type="#_x0000_t202" style="position:absolute;left:1706;top:8538;width:62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3zcQA&#10;AADbAAAADwAAAGRycy9kb3ducmV2LnhtbESPX2vCMBTF34V9h3AHe9NUGW5Uo2xDQQQfrEP07dJc&#10;m2Jz0zXR1m9vhIGPh/Pnx5nOO1uJKzW+dKxgOEhAEOdOl1wo+N0t+58gfEDWWDkmBTfyMJ+99KaY&#10;atfylq5ZKEQcYZ+iAhNCnUrpc0MW/cDVxNE7ucZiiLIppG6wjeO2kqMkGUuLJUeCwZp+DOXn7GIj&#10;xBxH6/3f5rBYDo1bFNl329Vbpd5eu68JiEBdeIb/2yut4P0D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983EAAAA2wAAAA8AAAAAAAAAAAAAAAAAmAIAAGRycy9k&#10;b3ducmV2LnhtbFBLBQYAAAAABAAEAPUAAACJAwAAAAA=&#10;" fillcolor="white [3201]" strokecolor="#92d050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Right Motor Power</w:t>
                            </w:r>
                          </w:p>
                        </w:txbxContent>
                      </v:textbox>
                    </v:shape>
                  </v:group>
                  <v:group id="Group 48" o:spid="_x0000_s1098" style="position:absolute;left:26829;top:15572;width:17200;height:5993" coordorigin=",-2" coordsize="17200,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9" o:spid="_x0000_s1099" style="position:absolute;top:1205;width:3814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9xs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Jj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s9xsMAAADbAAAADwAAAAAAAAAAAAAAAACYAgAAZHJzL2Rv&#10;d25yZXYueG1sUEsFBgAAAAAEAAQA9QAAAIgDAAAAAA==&#10;" filled="f" strokecolor="#7030a0" strokeweight="4.5pt">
                      <v:stroke joinstyle="miter"/>
                    </v:roundrect>
                    <v:shape id="Straight Arrow Connector 50" o:spid="_x0000_s1100" type="#_x0000_t32" style="position:absolute;left:3818;top:2713;width: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5gL4AAADbAAAADwAAAGRycy9kb3ducmV2LnhtbERPS2vCQBC+F/wPywje6sZiRaKrBKHQ&#10;Y5rW+5gdk2B2NmQ3j/bXdw6FHj++9/E8u1aN1IfGs4HNOgFFXHrbcGXg6/PteQ8qRGSLrWcy8E0B&#10;zqfF0xFT6yf+oLGIlZIQDikaqGPsUq1DWZPDsPYdsXB33zuMAvtK2x4nCXetfkmSnXbYsDTU2NGl&#10;pvJRDM7Aa6XjthuvTT7sbjxYzObHT27MajlnB1CR5vgv/nO/W/HJevkiP0Cf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O/mAvgAAANsAAAAPAAAAAAAAAAAAAAAAAKEC&#10;AABkcnMvZG93bnJldi54bWxQSwUGAAAAAAQABAD5AAAAjAMAAAAA&#10;" strokecolor="#7030a0" strokeweight=".5pt">
                      <v:stroke endarrow="block" joinstyle="miter"/>
                    </v:shape>
                    <v:shape id="Text Box 51" o:spid="_x0000_s1101" type="#_x0000_t202" style="position:absolute;left:10148;top:-2;width:7052;height:5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aucQA&#10;AADbAAAADwAAAGRycy9kb3ducmV2LnhtbESPS2vCQBSF90L/w3AL7swkSqWNmYgIgghdNH3g8pK5&#10;TUIzd2JmNGl/fUcQXB7O4+Nk69G04kK9aywrSKIYBHFpdcOVgo/33ewZhPPIGlvLpOCXHKzzh0mG&#10;qbYDv9Gl8JUII+xSVFB736VSurImgy6yHXHwvm1v0AfZV1L3OIRx08p5HC+lwYYDocaOtjWVP8XZ&#10;BIinw+L0t/jqdi75jF+tfRmKo1LTx3GzAuFp9Pfwrb3XCp4SuH4JP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mrnEAAAA2wAAAA8AAAAAAAAAAAAAAAAAmAIAAGRycy9k&#10;b3ducmV2LnhtbFBLBQYAAAAABAAEAPUAAACJAwAAAAA=&#10;" fillcolor="white [3201]" strokecolor="#7030a0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Brake when finished</w:t>
                            </w:r>
                          </w:p>
                        </w:txbxContent>
                      </v:textbox>
                    </v:shape>
                  </v:group>
                  <v:group id="Group 52" o:spid="_x0000_s1102" style="position:absolute;left:21503;top:16579;width:10458;height:13633" coordorigin="2713" coordsize="10458,13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103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vGsIA&#10;AADbAAAADwAAAGRycy9kb3ducmV2LnhtbESPQWvCQBSE70L/w/KE3nSj1lJiNlKkheKpxvb+yD6z&#10;wezbkN3Grb/eLRQ8DjPzDVNso+3ESINvHStYzDMQxLXTLTcKvo7vsxcQPiBr7ByTgl/ysC0fJgXm&#10;2l34QGMVGpEg7HNUYELocyl9bciin7ueOHknN1gMSQ6N1ANeEtx2cpllz9Jiy2nBYE87Q/W5+rEK&#10;nnZ4Xe1Po0nUz+9ool3v35ZKPU7j6wZEoBju4f/2h1awXsH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i8awgAAANsAAAAPAAAAAAAAAAAAAAAAAJgCAABkcnMvZG93&#10;bnJldi54bWxQSwUGAAAAAAQABAD1AAAAhwMAAAAA&#10;" filled="f" strokecolor="#ffc000" strokeweight="4.5pt">
                      <v:stroke joinstyle="miter"/>
                    </v:roundrect>
                    <v:shape id="Straight Arrow Connector 54" o:spid="_x0000_s1104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IiMAAAADbAAAADwAAAGRycy9kb3ducmV2LnhtbERPzYrCMBC+C/sOYQRvmlpWV6pRZMFV&#10;D4JrfYCxGdtiMylN1O4+vREEj98/32zRmkrcqHGlZQXDQQSCOLO65FzBMV31JyCcR9ZYWSYFf+Rg&#10;Mf/ozDDR9s6/dDv4XIQSdgkqKLyvEyldVpBBN7A1cdDOtjHoA2xyqRu8h3JTyTiKxtJgyWGhwJq+&#10;C8ouh6tRsN7th1+TdslpfEpHP9tNvPsPvOp12+UUhKfWv82v9EYrGH3C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SSIjAAAAA2wAAAA8AAAAAAAAAAAAAAAAA&#10;oQIAAGRycy9kb3ducmV2LnhtbFBLBQYAAAAABAAEAPkAAACOAwAAAAA=&#10;" strokecolor="#ffc000" strokeweight=".5pt">
                      <v:stroke endarrow="block" joinstyle="miter"/>
                    </v:shape>
                    <v:shape id="Text Box 55" o:spid="_x0000_s1105" type="#_x0000_t202" style="position:absolute;left:3111;top:8523;width:10060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GbsQA&#10;AADbAAAADwAAAGRycy9kb3ducmV2LnhtbESPQWvCQBSE7wX/w/KEXkrdWLCU1I3UgCjeGivo7ZF9&#10;TZZk34bsqsm/d4VCj8PMfMMsV4NtxZV6bxwrmM8SEMSl04YrBT+HzesHCB+QNbaOScFIHlbZ5GmJ&#10;qXY3/qZrESoRIexTVFCH0KVS+rImi37mOuLo/breYoiyr6Tu8RbhtpVvSfIuLRqOCzV2lNdUNsXF&#10;KsjNSOu1P+U0bm2zP57NuXgZlXqeDl+fIAIN4T/8195pBYsFPL7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Rm7EAAAA2wAAAA8AAAAAAAAAAAAAAAAAmAIAAGRycy9k&#10;b3ducmV2LnhtbFBLBQYAAAAABAAEAPUAAACJAwAAAAA=&#10;" fillcolor="white [3201]" strokecolor="#ffc000" strokeweight=".5pt">
                      <v:textbox>
                        <w:txbxContent>
                          <w:p w:rsidR="00F320BA" w:rsidRPr="00F320BA" w:rsidRDefault="000E5732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Rotations</w:t>
                            </w:r>
                          </w:p>
                        </w:txbxContent>
                      </v:textbox>
                    </v:shape>
                  </v:group>
                </v:group>
                <v:group id="Group 56" o:spid="_x0000_s1106" style="position:absolute;top:16200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Rounded Rectangle 57" o:spid="_x0000_s1107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WcUA&#10;AADbAAAADwAAAGRycy9kb3ducmV2LnhtbESPT2vCQBTE74V+h+UVvNXdFvxD6kaKKCh6qRa8vmZf&#10;k5Ds2zS7xuind4WCx2FmfsPM5r2tRUetLx1reBsqEMSZMyXnGr4Pq9cpCB+QDdaOScOFPMzT56cZ&#10;Jsad+Yu6fchFhLBPUEMRQpNI6bOCLPqha4ij9+taiyHKNpemxXOE21q+KzWWFkuOCwU2tCgoq/Yn&#10;q+FUba6Tn/Jvd+yuC6n4qDbb5VLrwUv/+QEiUB8e4f/22mgYTeD+Jf4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7dZ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58" o:spid="_x0000_s1108" type="#_x0000_t32" style="position:absolute;left:-1963;top:2683;width:742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5zMIAAADbAAAADwAAAGRycy9kb3ducmV2LnhtbERPu27CMBTdK/UfrFupG3HaAiohDkIg&#10;HlMroAxsV/FtEjW+DrEB9+/rAanj0Xnns2BacaXeNZYVvCQpCOLS6oYrBV+H1eAdhPPIGlvLpOCX&#10;HMyKx4ccM21vvKPr3lcihrDLUEHtfZdJ6cqaDLrEdsSR+7a9QR9hX0nd4y2Gm1a+pulYGmw4NtTY&#10;0aKm8md/MQqO52VY83nzMTmtDsNPb6u3MsyVen4K8ykIT8H/i+/urVYwimPj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s5zMIAAADbAAAADwAAAAAAAAAAAAAA&#10;AAChAgAAZHJzL2Rvd25yZXYueG1sUEsFBgAAAAAEAAQA+QAAAJADAAAAAA==&#10;" strokecolor="red" strokeweight=".5pt">
                    <v:stroke endarrow="block" joinstyle="miter"/>
                  </v:shape>
                  <v:shape id="Text Box 59" o:spid="_x0000_s1109" type="#_x0000_t202" style="position:absolute;left:-9143;top:1093;width:718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HwcQA&#10;AADbAAAADwAAAGRycy9kb3ducmV2LnhtbESPQWvCQBSE74L/YXlCb2ajx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h8HEAAAA2wAAAA8AAAAAAAAAAAAAAAAAmAIAAGRycy9k&#10;b3ducmV2LnhtbFBLBQYAAAAABAAEAPUAAACJAwAAAAA=&#10;" fillcolor="white [3201]" strokecolor="red" strokeweight=".5pt">
                    <v:textbox>
                      <w:txbxContent>
                        <w:p w:rsidR="00F320BA" w:rsidRDefault="00F320BA" w:rsidP="00F320BA">
                          <w:pPr>
                            <w:ind w:left="0" w:firstLine="0"/>
                          </w:pPr>
                          <w:r>
                            <w:t>Menu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52D33" w:rsidRPr="00852D33" w:rsidRDefault="00F00EF7" w:rsidP="00F00EF7">
      <w:pPr>
        <w:pStyle w:val="Heading1"/>
      </w:pPr>
      <w:r>
        <w:lastRenderedPageBreak/>
        <w:t>Activity 1 – Moving Straight</w:t>
      </w:r>
    </w:p>
    <w:p w:rsidR="00073741" w:rsidRDefault="00073741" w:rsidP="00F00EF7">
      <w:pPr>
        <w:pStyle w:val="Heading2"/>
      </w:pPr>
      <w:r>
        <w:t>Move Steering</w:t>
      </w:r>
    </w:p>
    <w:p w:rsidR="006C1423" w:rsidRDefault="006C1423" w:rsidP="006C1423">
      <w:pPr>
        <w:ind w:left="0"/>
        <w:rPr>
          <w:lang w:eastAsia="en-US"/>
        </w:rPr>
      </w:pPr>
      <w:r>
        <w:rPr>
          <w:lang w:eastAsia="en-US"/>
        </w:rPr>
        <w:t>Move forward 5 rotations in a straight line using the block below.</w:t>
      </w:r>
    </w:p>
    <w:p w:rsidR="006C1423" w:rsidRDefault="006C1423" w:rsidP="006C1423">
      <w:pPr>
        <w:pStyle w:val="ListParagraph"/>
        <w:keepNext/>
      </w:pPr>
      <w:r>
        <w:rPr>
          <w:noProof/>
        </w:rPr>
        <w:drawing>
          <wp:inline distT="0" distB="0" distL="0" distR="0" wp14:anchorId="77862C5E" wp14:editId="716112B9">
            <wp:extent cx="1834342" cy="859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29" cy="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852D33" w:rsidP="006C1423">
      <w:pPr>
        <w:pStyle w:val="ListParagraph"/>
        <w:keepNext/>
      </w:pPr>
    </w:p>
    <w:p w:rsidR="00073741" w:rsidRDefault="00852D33" w:rsidP="00F00EF7">
      <w:pPr>
        <w:pStyle w:val="Heading2"/>
      </w:pPr>
      <w:r>
        <w:t>Move Tank</w:t>
      </w:r>
    </w:p>
    <w:p w:rsidR="006C1423" w:rsidRDefault="006C1423" w:rsidP="006C1423">
      <w:pPr>
        <w:ind w:left="0"/>
      </w:pPr>
      <w:r>
        <w:rPr>
          <w:lang w:eastAsia="en-US"/>
        </w:rPr>
        <w:t>Move forward 5 rotations in a straight line using the block below.</w:t>
      </w:r>
    </w:p>
    <w:p w:rsidR="00852D33" w:rsidRPr="00852D33" w:rsidRDefault="006C1423" w:rsidP="00852D33">
      <w:r>
        <w:rPr>
          <w:noProof/>
        </w:rPr>
        <w:drawing>
          <wp:inline distT="0" distB="0" distL="0" distR="0" wp14:anchorId="3E17EF17" wp14:editId="373C147B">
            <wp:extent cx="1823258" cy="848955"/>
            <wp:effectExtent l="0" t="0" r="571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95" cy="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F00EF7" w:rsidP="006C2C3D">
      <w:pPr>
        <w:pStyle w:val="Heading1"/>
      </w:pPr>
      <w:r>
        <w:t xml:space="preserve">Activity 2 – </w:t>
      </w:r>
      <w:r w:rsidR="00852D33">
        <w:t>Turning</w:t>
      </w:r>
    </w:p>
    <w:p w:rsidR="006C2C3D" w:rsidRDefault="006C2C3D" w:rsidP="006C2C3D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Move forward 2 rotations, turn left in one spot as shown below. Then move forward 1 rotation. Use the move tank block in to turn.</w:t>
      </w:r>
    </w:p>
    <w:p w:rsidR="006C2C3D" w:rsidRDefault="006C2C3D" w:rsidP="006C2C3D">
      <w:pPr>
        <w:ind w:left="0" w:firstLine="720"/>
        <w:rPr>
          <w:i/>
          <w:lang w:eastAsia="en-US"/>
        </w:rPr>
      </w:pPr>
      <w:r w:rsidRPr="006C2C3D">
        <w:rPr>
          <w:i/>
          <w:lang w:eastAsia="en-US"/>
        </w:rPr>
        <w:t xml:space="preserve">Hint – What happens if the </w:t>
      </w:r>
      <w:proofErr w:type="gramStart"/>
      <w:r w:rsidRPr="006C2C3D">
        <w:rPr>
          <w:i/>
          <w:lang w:eastAsia="en-US"/>
        </w:rPr>
        <w:t>power on the left and right motors are</w:t>
      </w:r>
      <w:proofErr w:type="gramEnd"/>
      <w:r w:rsidRPr="006C2C3D">
        <w:rPr>
          <w:i/>
          <w:lang w:eastAsia="en-US"/>
        </w:rPr>
        <w:t xml:space="preserve"> different?</w:t>
      </w:r>
    </w:p>
    <w:p w:rsidR="006C2C3D" w:rsidRDefault="006C2C3D" w:rsidP="006C2C3D">
      <w:pPr>
        <w:ind w:left="0" w:firstLine="0"/>
        <w:rPr>
          <w:i/>
          <w:lang w:eastAsia="en-US"/>
        </w:rPr>
      </w:pPr>
    </w:p>
    <w:p w:rsidR="001B1ACC" w:rsidRDefault="001B1ACC" w:rsidP="001B1ACC">
      <w:pPr>
        <w:pStyle w:val="ListParagraph"/>
        <w:keepNext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A2D11" wp14:editId="7D6FA0AA">
            <wp:simplePos x="0" y="0"/>
            <wp:positionH relativeFrom="column">
              <wp:posOffset>3148330</wp:posOffset>
            </wp:positionH>
            <wp:positionV relativeFrom="paragraph">
              <wp:posOffset>146685</wp:posOffset>
            </wp:positionV>
            <wp:extent cx="2266950" cy="105537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C3D">
        <w:rPr>
          <w:noProof/>
        </w:rPr>
        <mc:AlternateContent>
          <mc:Choice Requires="wpg">
            <w:drawing>
              <wp:inline distT="0" distB="0" distL="0" distR="0" wp14:anchorId="3E73A281" wp14:editId="752DF55E">
                <wp:extent cx="1579418" cy="1296785"/>
                <wp:effectExtent l="0" t="0" r="20955" b="1778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8" cy="1296785"/>
                          <a:chOff x="0" y="0"/>
                          <a:chExt cx="1713578" cy="1472753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713578" cy="147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929854" y="182880"/>
                            <a:ext cx="110529" cy="1180943"/>
                            <a:chOff x="0" y="0"/>
                            <a:chExt cx="110529" cy="1180943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95987" y="146528"/>
                              <a:ext cx="3810" cy="1034415"/>
                              <a:chOff x="-1" y="43733"/>
                              <a:chExt cx="3810" cy="1034440"/>
                            </a:xfrm>
                          </wpg:grpSpPr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0" y="504967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-1" y="43733"/>
                                <a:ext cx="3810" cy="57646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Bent-Up Arrow 66"/>
                          <wps:cNvSpPr/>
                          <wps:spPr>
                            <a:xfrm rot="16200000">
                              <a:off x="-27258" y="27258"/>
                              <a:ext cx="165045" cy="110529"/>
                            </a:xfrm>
                            <a:prstGeom prst="bent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Straight Arrow Connector 67"/>
                        <wps:cNvCnPr/>
                        <wps:spPr>
                          <a:xfrm flipH="1">
                            <a:off x="270456" y="208638"/>
                            <a:ext cx="69176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26" style="width:124.35pt;height:102.1pt;mso-position-horizontal-relative:char;mso-position-vertical-relative:line" coordsize="17135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">
                <v:rect id="Rectangle 61" o:spid="_x0000_s1027" style="position:absolute;width:17135;height:14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0IMMA&#10;AADbAAAADwAAAGRycy9kb3ducmV2LnhtbESPQWvCQBSE74L/YXlCL6KbVBCJrqLSFk+C2kOPL9nX&#10;bGj2bcxuNf57VxA8DjPzDbNYdbYWF2p95VhBOk5AEBdOV1wq+D59jmYgfEDWWDsmBTfysFr2ewvM&#10;tLvygS7HUIoIYZ+hAhNCk0npC0MW/dg1xNH7da3FEGVbSt3iNcJtLd+TZCotVhwXDDa0NVT8Hf+t&#10;gvrHFP48Ge7z/OOL8zNvUpNulHobdOs5iEBdeIWf7Z1WME3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0IMMAAADbAAAADwAAAAAAAAAAAAAAAACYAgAAZHJzL2Rv&#10;d25yZXYueG1sUEsFBgAAAAAEAAQA9QAAAIgDAAAAAA==&#10;" fillcolor="#70ad47 [3209]" strokecolor="#375623 [1609]" strokeweight="1pt"/>
                <v:group id="Group 62" o:spid="_x0000_s1028" style="position:absolute;left:9298;top:1828;width:1105;height:11810" coordsize="1105,1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63" o:spid="_x0000_s1029" style="position:absolute;left:959;top:1465;width:38;height:10344" coordorigin=",437" coordsize="38,1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Straight Arrow Connector 64" o:spid="_x0000_s1030" type="#_x0000_t32" style="position:absolute;top:5049;width:0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QOcQAAADbAAAADwAAAGRycy9kb3ducmV2LnhtbESPT2vCQBTE70K/w/KEXqRuWvxTo6uI&#10;KOjRtLTXR/aZjWbfhuxq4rfvFgSPw8z8hlmsOluJGzW+dKzgfZiAIM6dLrlQ8P21e/sE4QOyxsox&#10;KbiTh9XypbfAVLuWj3TLQiEihH2KCkwIdSqlzw1Z9ENXE0fv5BqLIcqmkLrBNsJtJT+SZCItlhwX&#10;DNa0MZRfsqtVcGz3g+nZZNqd8Xc23h620x+8KPXa79ZzEIG68Aw/2nutYDKC/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pA5xAAAANsAAAAPAAAAAAAAAAAA&#10;AAAAAKECAABkcnMvZG93bnJldi54bWxQSwUGAAAAAAQABAD5AAAAkgMAAAAA&#10;" strokecolor="red" strokeweight="3pt">
                      <v:stroke endarrow="block" joinstyle="miter"/>
                    </v:shape>
                    <v:line id="Straight Connector 65" o:spid="_x0000_s1031" style="position:absolute;flip:y;visibility:visible;mso-wrap-style:square" from="0,437" to="3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zY8QAAADbAAAADwAAAGRycy9kb3ducmV2LnhtbESPQWvCQBSE7wX/w/IK3uqmxYqkWUWE&#10;imB70BbPL9nXbDD7NuyuSfz3bqHQ4zAz3zDFerSt6MmHxrGC51kGgrhyuuFawffX+9MSRIjIGlvH&#10;pOBGAdaryUOBuXYDH6k/xVokCIccFZgYu1zKUBmyGGauI07ej/MWY5K+ltrjkOC2lS9ZtpAWG04L&#10;BjvaGqoup6tNlNGXgzkcus+d35+P836ZlecPpaaP4+YNRKQx/of/2nutYPEKv1/S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DNjxAAAANsAAAAPAAAAAAAAAAAA&#10;AAAAAKECAABkcnMvZG93bnJldi54bWxQSwUGAAAAAAQABAD5AAAAkgMAAAAA&#10;" strokecolor="red" strokeweight="3pt">
                      <v:stroke joinstyle="miter"/>
                    </v:line>
                  </v:group>
                  <v:shape id="Bent-Up Arrow 66" o:spid="_x0000_s1032" style="position:absolute;left:-272;top:272;width:1650;height:1105;rotation:-90;visibility:visible;mso-wrap-style:square;v-text-anchor:middle" coordsize="165045,110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UbcYA&#10;AADbAAAADwAAAGRycy9kb3ducmV2LnhtbESPQWvCQBSE7wX/w/IKXqRuFAw2dRUpFcSDWNsKvT2y&#10;r9k02bchu8b477uC0OMwM98wi1Vva9FR60vHCibjBARx7nTJhYLPj83THIQPyBprx6TgSh5Wy8HD&#10;AjPtLvxO3TEUIkLYZ6jAhNBkUvrckEU/dg1x9H5cazFE2RZSt3iJcFvLaZKk0mLJccFgQ6+G8up4&#10;tgrm5vS7/65OOJtN3Oht9PV82B20UsPHfv0CIlAf/sP39lYrSF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kUbcYAAADbAAAADwAAAAAAAAAAAAAAAACYAgAAZHJz&#10;L2Rvd25yZXYueG1sUEsFBgAAAAAEAAQA9QAAAIsDAAAAAA==&#10;" path="m,82897r123597,l123597,27632r-13816,l137413,r27632,27632l151229,27632r,82897l,110529,,82897xe" fillcolor="red" strokecolor="red" strokeweight="1pt">
                    <v:stroke joinstyle="miter"/>
                    <v:path arrowok="t" o:connecttype="custom" o:connectlocs="0,82897;123597,82897;123597,27632;109781,27632;137413,0;165045,27632;151229,27632;151229,110529;0,110529;0,82897" o:connectangles="0,0,0,0,0,0,0,0,0,0"/>
                  </v:shape>
                </v:group>
                <v:shape id="Straight Arrow Connector 67" o:spid="_x0000_s1033" type="#_x0000_t32" style="position:absolute;left:2704;top:2086;width:6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QOTsMAAADbAAAADwAAAGRycy9kb3ducmV2LnhtbESPQWvCQBSE74L/YXmCF9GNhZo2uoqI&#10;gh5NS70+sq/ZaPZtyG5N+u/dQsHjMDPfMKtNb2txp9ZXjhXMZwkI4sLpiksFnx+H6RsIH5A11o5J&#10;wS952KyHgxVm2nV8pnseShEh7DNUYEJoMil9Yciin7mGOHrfrrUYomxLqVvsItzW8iVJFtJixXHB&#10;YEM7Q8Ut/7EKzt1xkl5Nrt0VL++v+9M+/cKbUuNRv12CCNSHZ/i/fdQKFin8fY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0Dk7DAAAA2wAAAA8AAAAAAAAAAAAA&#10;AAAAoQIAAGRycy9kb3ducmV2LnhtbFBLBQYAAAAABAAEAPkAAACRAwAAAAA=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6C2C3D" w:rsidRDefault="006C2C3D" w:rsidP="001B1ACC">
      <w:pPr>
        <w:pStyle w:val="ListParagraph"/>
        <w:keepNext/>
        <w:rPr>
          <w:lang w:eastAsia="en-US"/>
        </w:rPr>
      </w:pPr>
      <w:proofErr w:type="gramStart"/>
      <w:r>
        <w:rPr>
          <w:lang w:eastAsia="en-US"/>
        </w:rPr>
        <w:t>Repeat part a using the move steering block.</w:t>
      </w:r>
      <w:proofErr w:type="gramEnd"/>
    </w:p>
    <w:p w:rsidR="006C2C3D" w:rsidRPr="00E83030" w:rsidRDefault="006C2C3D" w:rsidP="006C2C3D">
      <w:pPr>
        <w:ind w:left="0" w:firstLine="720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2638C" wp14:editId="3B11E3C0">
            <wp:simplePos x="0" y="0"/>
            <wp:positionH relativeFrom="column">
              <wp:posOffset>1533525</wp:posOffset>
            </wp:positionH>
            <wp:positionV relativeFrom="paragraph">
              <wp:posOffset>372745</wp:posOffset>
            </wp:positionV>
            <wp:extent cx="1952625" cy="866775"/>
            <wp:effectExtent l="0" t="0" r="9525" b="952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C3D">
        <w:rPr>
          <w:i/>
          <w:lang w:eastAsia="en-US"/>
        </w:rPr>
        <w:t>Hint – What happens if the direction is very high?</w:t>
      </w:r>
      <w:r w:rsidRPr="006C2C3D">
        <w:rPr>
          <w:noProof/>
        </w:rPr>
        <w:t xml:space="preserve"> </w:t>
      </w:r>
    </w:p>
    <w:p w:rsidR="006C2C3D" w:rsidRDefault="006C2C3D">
      <w:pPr>
        <w:spacing w:after="160" w:line="259" w:lineRule="auto"/>
        <w:ind w:left="0" w:firstLine="0"/>
        <w:jc w:val="left"/>
      </w:pPr>
      <w:r>
        <w:br w:type="page"/>
      </w: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lastRenderedPageBreak/>
        <w:t>Make the turn shown below using the move steering block.</w:t>
      </w:r>
    </w:p>
    <w:p w:rsidR="006C2C3D" w:rsidRDefault="006C2C3D" w:rsidP="006C2C3D">
      <w:r>
        <w:rPr>
          <w:noProof/>
        </w:rPr>
        <w:drawing>
          <wp:anchor distT="0" distB="0" distL="114300" distR="114300" simplePos="0" relativeHeight="251660288" behindDoc="1" locked="0" layoutInCell="1" allowOverlap="1" wp14:anchorId="57A88C89" wp14:editId="78245296">
            <wp:simplePos x="0" y="0"/>
            <wp:positionH relativeFrom="column">
              <wp:posOffset>3038475</wp:posOffset>
            </wp:positionH>
            <wp:positionV relativeFrom="paragraph">
              <wp:posOffset>80010</wp:posOffset>
            </wp:positionV>
            <wp:extent cx="1708150" cy="800100"/>
            <wp:effectExtent l="0" t="0" r="6350" b="0"/>
            <wp:wrapTight wrapText="bothSides">
              <wp:wrapPolygon edited="0">
                <wp:start x="0" y="0"/>
                <wp:lineTo x="0" y="21086"/>
                <wp:lineTo x="21439" y="21086"/>
                <wp:lineTo x="21439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4813722" wp14:editId="0C2CE9E6">
                <wp:extent cx="2008345" cy="1844553"/>
                <wp:effectExtent l="0" t="0" r="11430" b="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345" cy="1844553"/>
                          <a:chOff x="0" y="0"/>
                          <a:chExt cx="2320650" cy="213123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741405" y="0"/>
                            <a:ext cx="1579245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>
                            <a:off x="0" y="222422"/>
                            <a:ext cx="2065020" cy="1908810"/>
                          </a:xfrm>
                          <a:prstGeom prst="arc">
                            <a:avLst>
                              <a:gd name="adj1" fmla="val 16200000"/>
                              <a:gd name="adj2" fmla="val 14850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158.15pt;height:145.25pt;mso-position-horizontal-relative:char;mso-position-vertical-relative:line" coordsize="23206,2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">
                <v:rect id="Rectangle 70" o:spid="_x0000_s1027" style="position:absolute;left:7414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HZs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uj1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h2bBAAAA2wAAAA8AAAAAAAAAAAAAAAAAmAIAAGRycy9kb3du&#10;cmV2LnhtbFBLBQYAAAAABAAEAPUAAACGAwAAAAA=&#10;" fillcolor="#70ad47 [3209]" strokecolor="#375623 [1609]" strokeweight="1pt"/>
                <v:shape id="Arc 71" o:spid="_x0000_s1028" style="position:absolute;top:2224;width:20650;height:19088;visibility:visible;mso-wrap-style:square;v-text-anchor:middle" coordsize="2065020,190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K8QA&#10;AADbAAAADwAAAGRycy9kb3ducmV2LnhtbESPzWrDMBCE74W+g9hAbo0cE9rgRA7BUMghgdYt6XVr&#10;rX+ItTKSEjtvXxUKPQ4z8w2z3U2mFzdyvrOsYLlIQBBXVnfcKPj8eH1ag/ABWWNvmRTcycMuf3zY&#10;YqbtyO90K0MjIoR9hgraEIZMSl+1ZNAv7EAcvdo6gyFK10jtcIxw08s0SZ6lwY7jQosDFS1Vl/Jq&#10;FBzPq0s6hu/i61AWddq4N9anvVLz2bTfgAg0hf/wX/ugFbws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/SvEAAAA2wAAAA8AAAAAAAAAAAAAAAAAmAIAAGRycy9k&#10;b3ducmV2LnhtbFBLBQYAAAAABAAEAPUAAACJAwAAAAA=&#10;" path="m1032510,nsc1293086,,1544026,91072,1734995,254948v211675,181644,331364,436940,330014,703917l1032510,954405,1032510,xem1032510,nfc1293086,,1544026,91072,1734995,254948v211675,181644,331364,436940,330014,703917e" filled="f" strokecolor="red" strokeweight="3pt">
                  <v:stroke startarrow="block" joinstyle="miter"/>
                  <v:path arrowok="t" o:connecttype="custom" o:connectlocs="1032510,0;1734995,254948;2065009,958865" o:connectangles="0,0,0"/>
                </v:shape>
                <w10:anchorlock/>
              </v:group>
            </w:pict>
          </mc:Fallback>
        </mc:AlternateContent>
      </w: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t>Repeat part c using the move tank block.</w:t>
      </w:r>
    </w:p>
    <w:p w:rsidR="00852D33" w:rsidRPr="00852D33" w:rsidRDefault="006C2C3D" w:rsidP="006C2C3D">
      <w:pPr>
        <w:pStyle w:val="ListParagraph"/>
        <w:keepNext/>
      </w:pPr>
      <w:r>
        <w:rPr>
          <w:noProof/>
        </w:rPr>
        <w:drawing>
          <wp:inline distT="0" distB="0" distL="0" distR="0" wp14:anchorId="5B59840D" wp14:editId="142BD1E0">
            <wp:extent cx="2130190" cy="991870"/>
            <wp:effectExtent l="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3" cy="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33" w:rsidRPr="00852D33" w:rsidSect="001A43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CA" w:rsidRDefault="00BF1ACA" w:rsidP="00346736">
      <w:pPr>
        <w:spacing w:after="0"/>
      </w:pPr>
      <w:r>
        <w:separator/>
      </w:r>
    </w:p>
  </w:endnote>
  <w:endnote w:type="continuationSeparator" w:id="0">
    <w:p w:rsidR="00BF1ACA" w:rsidRDefault="00BF1ACA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6736" w:rsidRDefault="003467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F4B" w:rsidRPr="00822F4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46736" w:rsidRDefault="00346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CA" w:rsidRDefault="00BF1ACA" w:rsidP="00346736">
      <w:pPr>
        <w:spacing w:after="0"/>
      </w:pPr>
      <w:r>
        <w:separator/>
      </w:r>
    </w:p>
  </w:footnote>
  <w:footnote w:type="continuationSeparator" w:id="0">
    <w:p w:rsidR="00BF1ACA" w:rsidRDefault="00BF1ACA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9D5" w:rsidRDefault="004469D5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Module 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0A6"/>
    <w:multiLevelType w:val="hybridMultilevel"/>
    <w:tmpl w:val="7B4C99B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33"/>
    <w:rsid w:val="00073741"/>
    <w:rsid w:val="000E5732"/>
    <w:rsid w:val="00122BDD"/>
    <w:rsid w:val="00191A07"/>
    <w:rsid w:val="001A4338"/>
    <w:rsid w:val="001B1ACC"/>
    <w:rsid w:val="00246564"/>
    <w:rsid w:val="002726A5"/>
    <w:rsid w:val="002A3F0B"/>
    <w:rsid w:val="00346736"/>
    <w:rsid w:val="004227EB"/>
    <w:rsid w:val="00443BE1"/>
    <w:rsid w:val="004469D5"/>
    <w:rsid w:val="004612C0"/>
    <w:rsid w:val="00511F74"/>
    <w:rsid w:val="005168A6"/>
    <w:rsid w:val="006C1423"/>
    <w:rsid w:val="006C2C3D"/>
    <w:rsid w:val="007E19D4"/>
    <w:rsid w:val="00822F4B"/>
    <w:rsid w:val="00852D33"/>
    <w:rsid w:val="008A4EF5"/>
    <w:rsid w:val="008E2EA7"/>
    <w:rsid w:val="008F7670"/>
    <w:rsid w:val="00947E76"/>
    <w:rsid w:val="00BC6AE0"/>
    <w:rsid w:val="00BF1ACA"/>
    <w:rsid w:val="00D51533"/>
    <w:rsid w:val="00DB3492"/>
    <w:rsid w:val="00DE112D"/>
    <w:rsid w:val="00F00EF7"/>
    <w:rsid w:val="00F320BA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8</cp:revision>
  <dcterms:created xsi:type="dcterms:W3CDTF">2016-01-29T02:36:00Z</dcterms:created>
  <dcterms:modified xsi:type="dcterms:W3CDTF">2016-01-29T03:43:00Z</dcterms:modified>
</cp:coreProperties>
</file>