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DE112D" w:rsidP="00F355DE">
      <w:pPr>
        <w:pStyle w:val="Title"/>
      </w:pPr>
      <w:r>
        <w:t>Module 1b</w:t>
      </w:r>
      <w:bookmarkStart w:id="0" w:name="_GoBack"/>
      <w:bookmarkEnd w:id="0"/>
    </w:p>
    <w:p w:rsidR="00F355DE" w:rsidRDefault="00F355DE" w:rsidP="00F355DE">
      <w:pPr>
        <w:pStyle w:val="Title"/>
      </w:pPr>
      <w:r>
        <w:t>Moving the Robot</w:t>
      </w:r>
    </w:p>
    <w:p w:rsidR="00F355DE" w:rsidRDefault="00F355DE" w:rsidP="00F355DE">
      <w:pPr>
        <w:pStyle w:val="Heading1"/>
      </w:pPr>
      <w:r>
        <w:t>Introduction to Motor Blocks</w:t>
      </w:r>
    </w:p>
    <w:p w:rsidR="00852D33" w:rsidRPr="00852D33" w:rsidRDefault="00852D33" w:rsidP="00852D33"/>
    <w:p w:rsidR="00F355DE" w:rsidRDefault="00F355DE" w:rsidP="00F355DE">
      <w:pPr>
        <w:pStyle w:val="Heading2"/>
      </w:pPr>
      <w:r>
        <w:t>Motors</w:t>
      </w:r>
    </w:p>
    <w:p w:rsidR="00852D33" w:rsidRPr="00852D33" w:rsidRDefault="00852D33" w:rsidP="00852D33"/>
    <w:p w:rsidR="00F355DE" w:rsidRDefault="00F355DE" w:rsidP="00F355DE">
      <w:pPr>
        <w:pStyle w:val="Heading3"/>
      </w:pPr>
      <w:r>
        <w:t>Medium</w:t>
      </w:r>
    </w:p>
    <w:p w:rsidR="00852D33" w:rsidRPr="00852D33" w:rsidRDefault="00852D33" w:rsidP="00852D33"/>
    <w:p w:rsidR="00F355DE" w:rsidRDefault="00F355DE" w:rsidP="00F355DE">
      <w:pPr>
        <w:pStyle w:val="Heading3"/>
      </w:pPr>
      <w:r>
        <w:t>Large</w:t>
      </w:r>
    </w:p>
    <w:p w:rsidR="00852D33" w:rsidRPr="00852D33" w:rsidRDefault="00852D33" w:rsidP="00852D33"/>
    <w:p w:rsidR="00F355DE" w:rsidRDefault="00073741" w:rsidP="00073741">
      <w:pPr>
        <w:pStyle w:val="Heading2"/>
      </w:pPr>
      <w:r>
        <w:t>Single Motor Blocks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Medium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Large</w:t>
      </w:r>
    </w:p>
    <w:p w:rsidR="00852D33" w:rsidRPr="00852D33" w:rsidRDefault="00852D33" w:rsidP="00852D33"/>
    <w:p w:rsidR="00073741" w:rsidRDefault="00073741" w:rsidP="00073741">
      <w:pPr>
        <w:pStyle w:val="Heading2"/>
      </w:pPr>
      <w:r>
        <w:t>Double Motor Blocks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Move Steering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Move Tank</w:t>
      </w:r>
    </w:p>
    <w:p w:rsidR="00852D33" w:rsidRPr="00852D33" w:rsidRDefault="00852D33" w:rsidP="00852D33"/>
    <w:p w:rsidR="00073741" w:rsidRDefault="00073741" w:rsidP="00073741">
      <w:pPr>
        <w:pStyle w:val="Heading1"/>
      </w:pPr>
      <w:r>
        <w:t>Moving the Motor</w:t>
      </w:r>
    </w:p>
    <w:p w:rsidR="00852D33" w:rsidRPr="00852D33" w:rsidRDefault="00852D33" w:rsidP="00852D33"/>
    <w:p w:rsidR="00073741" w:rsidRDefault="00073741" w:rsidP="00073741">
      <w:pPr>
        <w:pStyle w:val="Heading2"/>
      </w:pPr>
      <w:r>
        <w:t>Single Large Motor</w:t>
      </w:r>
    </w:p>
    <w:p w:rsidR="00852D33" w:rsidRPr="00852D33" w:rsidRDefault="00852D33" w:rsidP="00852D33"/>
    <w:p w:rsidR="00073741" w:rsidRDefault="00073741" w:rsidP="00073741">
      <w:pPr>
        <w:pStyle w:val="Heading2"/>
      </w:pPr>
      <w:r>
        <w:t>Double Large Motors</w:t>
      </w:r>
    </w:p>
    <w:p w:rsidR="00852D33" w:rsidRPr="00852D33" w:rsidRDefault="00852D33" w:rsidP="00852D33"/>
    <w:p w:rsidR="00073741" w:rsidRDefault="00073741" w:rsidP="00073741">
      <w:pPr>
        <w:pStyle w:val="Heading1"/>
      </w:pPr>
      <w:r>
        <w:lastRenderedPageBreak/>
        <w:t>Moving Straight</w:t>
      </w:r>
    </w:p>
    <w:p w:rsidR="00852D33" w:rsidRPr="00852D33" w:rsidRDefault="00852D33" w:rsidP="00852D33"/>
    <w:p w:rsidR="00073741" w:rsidRDefault="00073741" w:rsidP="00073741">
      <w:pPr>
        <w:pStyle w:val="Heading2"/>
      </w:pPr>
      <w:r>
        <w:t>Move Steering</w:t>
      </w:r>
    </w:p>
    <w:p w:rsidR="00852D33" w:rsidRPr="00852D33" w:rsidRDefault="00852D33" w:rsidP="00852D33"/>
    <w:p w:rsidR="00073741" w:rsidRDefault="00852D33" w:rsidP="00852D33">
      <w:pPr>
        <w:pStyle w:val="Heading2"/>
      </w:pPr>
      <w:r>
        <w:t>Move Tank</w:t>
      </w:r>
    </w:p>
    <w:p w:rsidR="00852D33" w:rsidRPr="00852D33" w:rsidRDefault="00852D33" w:rsidP="00852D33"/>
    <w:p w:rsidR="00852D33" w:rsidRDefault="00852D33" w:rsidP="00852D33">
      <w:pPr>
        <w:pStyle w:val="Heading1"/>
      </w:pPr>
      <w:r>
        <w:t>Turning</w:t>
      </w:r>
    </w:p>
    <w:p w:rsidR="00852D33" w:rsidRPr="00852D33" w:rsidRDefault="00852D33" w:rsidP="00852D33"/>
    <w:p w:rsidR="00852D33" w:rsidRDefault="00852D33" w:rsidP="00852D33">
      <w:pPr>
        <w:pStyle w:val="Heading2"/>
      </w:pPr>
      <w:r>
        <w:t>Move Steering</w:t>
      </w:r>
    </w:p>
    <w:p w:rsidR="00852D33" w:rsidRPr="00852D33" w:rsidRDefault="00852D33" w:rsidP="00852D33"/>
    <w:p w:rsidR="00852D33" w:rsidRDefault="00852D33" w:rsidP="00852D33">
      <w:pPr>
        <w:pStyle w:val="Heading2"/>
      </w:pPr>
      <w:r>
        <w:t>Move Tank</w:t>
      </w:r>
    </w:p>
    <w:p w:rsidR="00852D33" w:rsidRPr="00852D33" w:rsidRDefault="00852D33" w:rsidP="00852D33"/>
    <w:sectPr w:rsidR="00852D33" w:rsidRPr="0085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DE"/>
    <w:rsid w:val="00073741"/>
    <w:rsid w:val="00122BDD"/>
    <w:rsid w:val="00246564"/>
    <w:rsid w:val="002726A5"/>
    <w:rsid w:val="004227EB"/>
    <w:rsid w:val="004612C0"/>
    <w:rsid w:val="00511F74"/>
    <w:rsid w:val="005168A6"/>
    <w:rsid w:val="007E19D4"/>
    <w:rsid w:val="00852D33"/>
    <w:rsid w:val="008A4EF5"/>
    <w:rsid w:val="00DE112D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D4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E19D4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19D4"/>
    <w:rPr>
      <w:rFonts w:asciiTheme="majorHAnsi" w:eastAsiaTheme="majorEastAsia" w:hAnsiTheme="majorHAnsi" w:cstheme="majorBidi"/>
      <w:sz w:val="40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E19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D4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E19D4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19D4"/>
    <w:rPr>
      <w:rFonts w:asciiTheme="majorHAnsi" w:eastAsiaTheme="majorEastAsia" w:hAnsiTheme="majorHAnsi" w:cstheme="majorBidi"/>
      <w:sz w:val="40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E19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Cook, Brendan (GE Global)</cp:lastModifiedBy>
  <cp:revision>4</cp:revision>
  <dcterms:created xsi:type="dcterms:W3CDTF">2016-01-28T10:34:00Z</dcterms:created>
  <dcterms:modified xsi:type="dcterms:W3CDTF">2016-01-28T22:22:00Z</dcterms:modified>
</cp:coreProperties>
</file>