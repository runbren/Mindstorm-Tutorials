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A5" w:rsidRDefault="00FA1BF0" w:rsidP="00F355DE">
      <w:pPr>
        <w:pStyle w:val="Title"/>
      </w:pPr>
      <w:bookmarkStart w:id="0" w:name="_GoBack"/>
      <w:bookmarkEnd w:id="0"/>
      <w:r>
        <w:t>Module 2</w:t>
      </w:r>
    </w:p>
    <w:p w:rsidR="00852D33" w:rsidRPr="00852D33" w:rsidRDefault="00852D33" w:rsidP="00852D33"/>
    <w:sectPr w:rsidR="00852D33" w:rsidRPr="00852D33" w:rsidSect="001A4338">
      <w:headerReference w:type="default" r:id="rId7"/>
      <w:foot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0E0" w:rsidRDefault="003030E0" w:rsidP="00346736">
      <w:pPr>
        <w:spacing w:after="0"/>
      </w:pPr>
      <w:r>
        <w:separator/>
      </w:r>
    </w:p>
  </w:endnote>
  <w:endnote w:type="continuationSeparator" w:id="0">
    <w:p w:rsidR="003030E0" w:rsidRDefault="003030E0" w:rsidP="00346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2385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46736" w:rsidRDefault="0034673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D29" w:rsidRPr="00667D2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46736" w:rsidRDefault="00346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0E0" w:rsidRDefault="003030E0" w:rsidP="00346736">
      <w:pPr>
        <w:spacing w:after="0"/>
      </w:pPr>
      <w:r>
        <w:separator/>
      </w:r>
    </w:p>
  </w:footnote>
  <w:footnote w:type="continuationSeparator" w:id="0">
    <w:p w:rsidR="003030E0" w:rsidRDefault="003030E0" w:rsidP="003467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BF0" w:rsidRDefault="00FA1BF0">
    <w:pPr>
      <w:pStyle w:val="Header"/>
    </w:pPr>
    <w:r>
      <w:t>Intermediate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 xml:space="preserve"> </w:t>
    </w:r>
    <w:r w:rsidR="00667D29">
      <w:t>Module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B65"/>
    <w:rsid w:val="00073741"/>
    <w:rsid w:val="00122BDD"/>
    <w:rsid w:val="00191A07"/>
    <w:rsid w:val="001A4338"/>
    <w:rsid w:val="00246564"/>
    <w:rsid w:val="002726A5"/>
    <w:rsid w:val="003030E0"/>
    <w:rsid w:val="00346736"/>
    <w:rsid w:val="004227EB"/>
    <w:rsid w:val="00443BE1"/>
    <w:rsid w:val="004612C0"/>
    <w:rsid w:val="004D05CC"/>
    <w:rsid w:val="00511F74"/>
    <w:rsid w:val="005168A6"/>
    <w:rsid w:val="00667D29"/>
    <w:rsid w:val="007E19D4"/>
    <w:rsid w:val="00852D33"/>
    <w:rsid w:val="008A4EF5"/>
    <w:rsid w:val="008E2EA7"/>
    <w:rsid w:val="008F7670"/>
    <w:rsid w:val="00947E76"/>
    <w:rsid w:val="00A90B65"/>
    <w:rsid w:val="00DC3687"/>
    <w:rsid w:val="00DE112D"/>
    <w:rsid w:val="00F00EF7"/>
    <w:rsid w:val="00F320BA"/>
    <w:rsid w:val="00F355DE"/>
    <w:rsid w:val="00FA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547060\Git%20Repos\Mindstorm-Tutorials\Miscellaneous%20Lessons\Mod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141"/>
    <w:rsid w:val="00010141"/>
    <w:rsid w:val="0088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15EF2DE7394181ABFB4C2609B4E261">
    <w:name w:val="2815EF2DE7394181ABFB4C2609B4E261"/>
    <w:rsid w:val="000101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15EF2DE7394181ABFB4C2609B4E261">
    <w:name w:val="2815EF2DE7394181ABFB4C2609B4E261"/>
    <w:rsid w:val="000101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Module.dotx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3</cp:revision>
  <dcterms:created xsi:type="dcterms:W3CDTF">2016-01-29T05:10:00Z</dcterms:created>
  <dcterms:modified xsi:type="dcterms:W3CDTF">2016-01-29T05:11:00Z</dcterms:modified>
</cp:coreProperties>
</file>