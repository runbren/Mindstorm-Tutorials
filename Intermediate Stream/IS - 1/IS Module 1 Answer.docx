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704AF6" w:rsidP="00F355DE">
      <w:pPr>
        <w:pStyle w:val="Title"/>
      </w:pPr>
      <w:r>
        <w:t>Module 1 Answer</w:t>
      </w:r>
    </w:p>
    <w:p w:rsidR="00F355DE" w:rsidRDefault="00704AF6" w:rsidP="00F355DE">
      <w:pPr>
        <w:pStyle w:val="Title"/>
      </w:pPr>
      <w:r>
        <w:t>Action and Control Flow Blocks</w:t>
      </w:r>
    </w:p>
    <w:p w:rsidR="00852D33" w:rsidRPr="00852D33" w:rsidRDefault="002710A4" w:rsidP="00852D33">
      <w:r>
        <w:rPr>
          <w:noProof/>
        </w:rPr>
        <w:drawing>
          <wp:inline distT="0" distB="0" distL="0" distR="0" wp14:anchorId="222C2898" wp14:editId="4406DE84">
            <wp:extent cx="5731510" cy="3394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33" w:rsidRPr="00852D33" w:rsidSect="001A4338">
      <w:foot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B11" w:rsidRDefault="00926B11" w:rsidP="00346736">
      <w:pPr>
        <w:spacing w:after="0"/>
      </w:pPr>
      <w:r>
        <w:separator/>
      </w:r>
    </w:p>
  </w:endnote>
  <w:endnote w:type="continuationSeparator" w:id="0">
    <w:p w:rsidR="00926B11" w:rsidRDefault="00926B11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6736" w:rsidRDefault="003467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0A4" w:rsidRPr="002710A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46736" w:rsidRDefault="00346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B11" w:rsidRDefault="00926B11" w:rsidP="00346736">
      <w:pPr>
        <w:spacing w:after="0"/>
      </w:pPr>
      <w:r>
        <w:separator/>
      </w:r>
    </w:p>
  </w:footnote>
  <w:footnote w:type="continuationSeparator" w:id="0">
    <w:p w:rsidR="00926B11" w:rsidRDefault="00926B11" w:rsidP="003467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F6"/>
    <w:rsid w:val="00073741"/>
    <w:rsid w:val="00122BDD"/>
    <w:rsid w:val="00191A07"/>
    <w:rsid w:val="001A4338"/>
    <w:rsid w:val="00246564"/>
    <w:rsid w:val="002710A4"/>
    <w:rsid w:val="002726A5"/>
    <w:rsid w:val="00346736"/>
    <w:rsid w:val="004227EB"/>
    <w:rsid w:val="00443BE1"/>
    <w:rsid w:val="004612C0"/>
    <w:rsid w:val="004D05CC"/>
    <w:rsid w:val="00511F74"/>
    <w:rsid w:val="005168A6"/>
    <w:rsid w:val="00704AF6"/>
    <w:rsid w:val="007E19D4"/>
    <w:rsid w:val="00852D33"/>
    <w:rsid w:val="008A4EF5"/>
    <w:rsid w:val="008E2EA7"/>
    <w:rsid w:val="008F7670"/>
    <w:rsid w:val="00926B11"/>
    <w:rsid w:val="00947E76"/>
    <w:rsid w:val="00DC3687"/>
    <w:rsid w:val="00DE112D"/>
    <w:rsid w:val="00F00EF7"/>
    <w:rsid w:val="00F320BA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2</cp:revision>
  <dcterms:created xsi:type="dcterms:W3CDTF">2016-01-29T04:41:00Z</dcterms:created>
  <dcterms:modified xsi:type="dcterms:W3CDTF">2016-01-29T04:58:00Z</dcterms:modified>
</cp:coreProperties>
</file>